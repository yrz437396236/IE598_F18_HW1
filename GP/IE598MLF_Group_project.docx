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noProof/>
        </w:rPr>
        <w:id w:val="-1724750495"/>
        <w:docPartObj>
          <w:docPartGallery w:val="Cover Pages"/>
          <w:docPartUnique/>
        </w:docPartObj>
      </w:sdtPr>
      <w:sdtEndPr/>
      <w:sdtContent>
        <w:p w14:paraId="1FC575C6" w14:textId="77777777" w:rsidR="00C14926" w:rsidRDefault="006C6607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CB8D9B6" wp14:editId="3E44CB1E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722630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791200" cy="6210300"/>
                    <wp:effectExtent l="0" t="0" r="12700" b="1143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1200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A260374" w14:textId="1B5624E2" w:rsidR="00A63F5E" w:rsidRDefault="0096674C">
                                <w:pPr>
                                  <w:pStyle w:val="afffffd"/>
                                </w:pPr>
                                <w:sdt>
                                  <w:sdtPr>
                                    <w:alias w:val="Title"/>
                                    <w:tag w:val=""/>
                                    <w:id w:val="227189055"/>
                                    <w:placeholder>
                                      <w:docPart w:val="C4BBE37C37D24C179133BE1CB3C3804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63F5E">
                                      <w:t>IE598 - MLF       Final Project</w:t>
                                    </w:r>
                                  </w:sdtContent>
                                </w:sdt>
                              </w:p>
                              <w:p w14:paraId="0F5F3AC8" w14:textId="53F1DC55" w:rsidR="00A63F5E" w:rsidRDefault="00A63F5E">
                                <w:pPr>
                                  <w:pStyle w:val="afffff3"/>
                                </w:pPr>
                                <w:r>
                                  <w:t xml:space="preserve">Fall </w:t>
                                </w:r>
                                <w:sdt>
                                  <w:sdtPr>
                                    <w:alias w:val="Date"/>
                                    <w:id w:val="1385681440"/>
                                    <w:placeholder>
                                      <w:docPart w:val="C1AE865B6A904A9C934536E689AB7CC1"/>
                                    </w:placeholder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8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>
                                      <w:t>2018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Abstract"/>
                                  <w:id w:val="1842892212"/>
                                  <w:placeholder>
                                    <w:docPart w:val="B37FC18C6E59479293FA2CCB97E8BEBF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535EC2A0" w14:textId="244CCF97" w:rsidR="00A63F5E" w:rsidRDefault="00A63F5E">
                                    <w:pPr>
                                      <w:pStyle w:val="Abstract"/>
                                    </w:pPr>
                                    <w:r>
                                      <w:t>b</w:t>
                                    </w:r>
                                    <w:r w:rsidRPr="00282FB3">
                                      <w:t xml:space="preserve">y </w:t>
                                    </w:r>
                                    <w:proofErr w:type="spellStart"/>
                                    <w:r>
                                      <w:t>Yuchen</w:t>
                                    </w:r>
                                    <w:proofErr w:type="spellEnd"/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Duan</w:t>
                                    </w:r>
                                    <w:proofErr w:type="spellEnd"/>
                                    <w:r>
                                      <w:t xml:space="preserve">, </w:t>
                                    </w:r>
                                    <w:proofErr w:type="spellStart"/>
                                    <w:r w:rsidRPr="00282FB3">
                                      <w:t>Ruozhong</w:t>
                                    </w:r>
                                    <w:proofErr w:type="spellEnd"/>
                                    <w:r w:rsidRPr="00282FB3">
                                      <w:t xml:space="preserve"> Yang, </w:t>
                                    </w:r>
                                    <w:proofErr w:type="spellStart"/>
                                    <w:r w:rsidRPr="00282FB3">
                                      <w:t>Fengkai</w:t>
                                    </w:r>
                                    <w:proofErr w:type="spellEnd"/>
                                    <w:r w:rsidRPr="00282FB3">
                                      <w:t xml:space="preserve"> Xu, Biao Feng, and </w:t>
                                    </w:r>
                                    <w:r>
                                      <w:t>Joseph Loss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>
                <w:pict>
                  <v:shapetype w14:anchorId="0CB8D9B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0;margin-top:0;width:456pt;height:489pt;z-index:251659264;visibility:visible;mso-wrap-style:square;mso-width-percent:1000;mso-height-percent:850;mso-left-percent:93;mso-wrap-distance-left:9pt;mso-wrap-distance-top:0;mso-wrap-distance-right:9pt;mso-wrap-distance-bottom:0;mso-position-horizontal-relative:page;mso-position-vertical:bottom;mso-position-vertical-relative:margin;mso-width-percent:1000;mso-height-percent:850;mso-left-percent:93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" filled="f" stroked="f" strokeweight=".5pt">
                    <v:textbox inset="0,0,0,0">
                      <w:txbxContent>
                        <w:p w14:paraId="2A260374" w14:textId="1B5624E2" w:rsidR="00A63F5E" w:rsidRDefault="0096674C">
                          <w:pPr>
                            <w:pStyle w:val="afffffd"/>
                          </w:pPr>
                          <w:sdt>
                            <w:sdtPr>
                              <w:alias w:val="Title"/>
                              <w:tag w:val=""/>
                              <w:id w:val="227189055"/>
                              <w:placeholder>
                                <w:docPart w:val="C4BBE37C37D24C179133BE1CB3C3804B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63F5E">
                                <w:t>IE598 - MLF       Final Project</w:t>
                              </w:r>
                            </w:sdtContent>
                          </w:sdt>
                        </w:p>
                        <w:p w14:paraId="0F5F3AC8" w14:textId="53F1DC55" w:rsidR="00A63F5E" w:rsidRDefault="00A63F5E">
                          <w:pPr>
                            <w:pStyle w:val="afffff3"/>
                          </w:pPr>
                          <w:r>
                            <w:t xml:space="preserve">Fall </w:t>
                          </w:r>
                          <w:sdt>
                            <w:sdtPr>
                              <w:alias w:val="Date"/>
                              <w:id w:val="1385681440"/>
                              <w:placeholder>
                                <w:docPart w:val="C1AE865B6A904A9C934536E689AB7CC1"/>
                              </w:placeholder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8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>
                                <w:t>2018</w:t>
                              </w:r>
                            </w:sdtContent>
                          </w:sdt>
                        </w:p>
                        <w:sdt>
                          <w:sdtPr>
                            <w:alias w:val="Abstract"/>
                            <w:id w:val="1842892212"/>
                            <w:placeholder>
                              <w:docPart w:val="B37FC18C6E59479293FA2CCB97E8BEBF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535EC2A0" w14:textId="244CCF97" w:rsidR="00A63F5E" w:rsidRDefault="00A63F5E">
                              <w:pPr>
                                <w:pStyle w:val="Abstract"/>
                              </w:pPr>
                              <w:r>
                                <w:t>b</w:t>
                              </w:r>
                              <w:r w:rsidRPr="00282FB3">
                                <w:t xml:space="preserve">y </w:t>
                              </w:r>
                              <w:proofErr w:type="spellStart"/>
                              <w:r>
                                <w:t>Yuchen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Duan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 w:rsidRPr="00282FB3">
                                <w:t>Ruozhong</w:t>
                              </w:r>
                              <w:proofErr w:type="spellEnd"/>
                              <w:r w:rsidRPr="00282FB3">
                                <w:t xml:space="preserve"> Yang, </w:t>
                              </w:r>
                              <w:proofErr w:type="spellStart"/>
                              <w:r w:rsidRPr="00282FB3">
                                <w:t>Fengkai</w:t>
                              </w:r>
                              <w:proofErr w:type="spellEnd"/>
                              <w:r w:rsidRPr="00282FB3">
                                <w:t xml:space="preserve"> Xu, Biao Feng, and </w:t>
                              </w:r>
                              <w:r>
                                <w:t>Joseph Loss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noProof/>
              <w:sz w:val="76"/>
              <w:szCs w:val="7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0" wp14:anchorId="4377F495" wp14:editId="709F8CA4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722630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5500</wp14:pctPosVOffset>
                        </wp:positionV>
                      </mc:Choice>
                      <mc:Fallback>
                        <wp:positionV relativeFrom="page">
                          <wp:posOffset>553085</wp:posOffset>
                        </wp:positionV>
                      </mc:Fallback>
                    </mc:AlternateContent>
                    <wp:extent cx="6248400" cy="1285875"/>
                    <wp:effectExtent l="0" t="0" r="0" b="5715"/>
                    <wp:wrapTopAndBottom/>
                    <wp:docPr id="3" name="Text Box 3" descr="Company contact inform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48400" cy="1285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810A27" w14:textId="517655B6" w:rsidR="00A63F5E" w:rsidRPr="005816F9" w:rsidRDefault="00A63F5E">
                                <w:pPr>
                                  <w:pStyle w:val="aa"/>
                                  <w:rPr>
                                    <w:b/>
                                  </w:rPr>
                                </w:pPr>
                                <w:r w:rsidRPr="005816F9">
                                  <w:rPr>
                                    <w:b/>
                                  </w:rPr>
                                  <w:t>10/21/2018</w:t>
                                </w:r>
                              </w:p>
                              <w:p w14:paraId="6A406A89" w14:textId="41BA4F4D" w:rsidR="00A63F5E" w:rsidRPr="005816F9" w:rsidRDefault="00A63F5E">
                                <w:pPr>
                                  <w:pStyle w:val="aa"/>
                                  <w:rPr>
                                    <w:rStyle w:val="afffff2"/>
                                  </w:rPr>
                                </w:pPr>
                                <w:r w:rsidRPr="005816F9">
                                  <w:rPr>
                                    <w:rStyle w:val="afffff2"/>
                                  </w:rPr>
                                  <w:t>University of Illinois at Urbana-Champaign</w:t>
                                </w:r>
                              </w:p>
                              <w:p w14:paraId="630D0AC2" w14:textId="6C647F8B" w:rsidR="00A63F5E" w:rsidRPr="005816F9" w:rsidRDefault="00A63F5E">
                                <w:pPr>
                                  <w:pStyle w:val="aa"/>
                                </w:pPr>
                                <w:r w:rsidRPr="005816F9">
                                  <w:rPr>
                                    <w:rStyle w:val="afffff2"/>
                                  </w:rPr>
                                  <w:t>IE598</w:t>
                                </w:r>
                                <w:r>
                                  <w:rPr>
                                    <w:rStyle w:val="afffff2"/>
                                  </w:rPr>
                                  <w:t xml:space="preserve"> </w:t>
                                </w:r>
                                <w:r w:rsidRPr="005816F9">
                                  <w:rPr>
                                    <w:rStyle w:val="afffff2"/>
                                  </w:rPr>
                                  <w:t>-</w:t>
                                </w:r>
                                <w:r>
                                  <w:rPr>
                                    <w:rStyle w:val="afffff2"/>
                                  </w:rPr>
                                  <w:t xml:space="preserve"> </w:t>
                                </w:r>
                                <w:r w:rsidRPr="005816F9">
                                  <w:rPr>
                                    <w:rStyle w:val="afffff2"/>
                                  </w:rPr>
                                  <w:t>Machine Learning in Finance</w:t>
                                </w:r>
                              </w:p>
                              <w:p w14:paraId="0EAFA2F4" w14:textId="77777777" w:rsidR="00A63F5E" w:rsidRPr="005816F9" w:rsidRDefault="00A63F5E">
                                <w:pPr>
                                  <w:rPr>
                                    <w:b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80400</wp14:pctWidth>
                    </wp14:sizeRelH>
                    <wp14:sizeRelV relativeFrom="page">
                      <wp14:pctHeight>15000</wp14:pctHeight>
                    </wp14:sizeRelV>
                  </wp:anchor>
                </w:drawing>
              </mc:Choice>
              <mc:Fallback>
                <w:pict>
                  <v:shape w14:anchorId="4377F495" id="Text Box 3" o:spid="_x0000_s1027" type="#_x0000_t202" alt="Company contact information" style="position:absolute;margin-left:0;margin-top:0;width:492pt;height:101.25pt;z-index:251660288;visibility:visible;mso-wrap-style:square;mso-width-percent:804;mso-height-percent:150;mso-left-percent:93;mso-top-percent:55;mso-wrap-distance-left:9pt;mso-wrap-distance-top:0;mso-wrap-distance-right:9pt;mso-wrap-distance-bottom:0;mso-position-horizontal-relative:page;mso-position-vertical-relative:page;mso-width-percent:804;mso-height-percent:150;mso-left-percent:93;mso-top-percent:55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" o:allowincell="f" o:allowoverlap="f" filled="f" stroked="f" strokeweight=".5pt">
                    <v:textbox style="mso-fit-shape-to-text:t" inset="0,0,0,0">
                      <w:txbxContent>
                        <w:p w14:paraId="23810A27" w14:textId="517655B6" w:rsidR="00A63F5E" w:rsidRPr="005816F9" w:rsidRDefault="00A63F5E">
                          <w:pPr>
                            <w:pStyle w:val="aa"/>
                            <w:rPr>
                              <w:b/>
                            </w:rPr>
                          </w:pPr>
                          <w:r w:rsidRPr="005816F9">
                            <w:rPr>
                              <w:b/>
                            </w:rPr>
                            <w:t>10/21/2018</w:t>
                          </w:r>
                        </w:p>
                        <w:p w14:paraId="6A406A89" w14:textId="41BA4F4D" w:rsidR="00A63F5E" w:rsidRPr="005816F9" w:rsidRDefault="00A63F5E">
                          <w:pPr>
                            <w:pStyle w:val="aa"/>
                            <w:rPr>
                              <w:rStyle w:val="afffff2"/>
                            </w:rPr>
                          </w:pPr>
                          <w:r w:rsidRPr="005816F9">
                            <w:rPr>
                              <w:rStyle w:val="afffff2"/>
                            </w:rPr>
                            <w:t>University of Illinois at Urbana-Champaign</w:t>
                          </w:r>
                        </w:p>
                        <w:p w14:paraId="630D0AC2" w14:textId="6C647F8B" w:rsidR="00A63F5E" w:rsidRPr="005816F9" w:rsidRDefault="00A63F5E">
                          <w:pPr>
                            <w:pStyle w:val="aa"/>
                          </w:pPr>
                          <w:r w:rsidRPr="005816F9">
                            <w:rPr>
                              <w:rStyle w:val="afffff2"/>
                            </w:rPr>
                            <w:t>IE598</w:t>
                          </w:r>
                          <w:r>
                            <w:rPr>
                              <w:rStyle w:val="afffff2"/>
                            </w:rPr>
                            <w:t xml:space="preserve"> </w:t>
                          </w:r>
                          <w:r w:rsidRPr="005816F9">
                            <w:rPr>
                              <w:rStyle w:val="afffff2"/>
                            </w:rPr>
                            <w:t>-</w:t>
                          </w:r>
                          <w:r>
                            <w:rPr>
                              <w:rStyle w:val="afffff2"/>
                            </w:rPr>
                            <w:t xml:space="preserve"> </w:t>
                          </w:r>
                          <w:r w:rsidRPr="005816F9">
                            <w:rPr>
                              <w:rStyle w:val="afffff2"/>
                            </w:rPr>
                            <w:t>Machine Learning in Finance</w:t>
                          </w:r>
                        </w:p>
                        <w:p w14:paraId="0EAFA2F4" w14:textId="77777777" w:rsidR="00A63F5E" w:rsidRPr="005816F9" w:rsidRDefault="00A63F5E">
                          <w:pPr>
                            <w:rPr>
                              <w:b/>
                            </w:rPr>
                          </w:pPr>
                        </w:p>
                      </w:txbxContent>
                    </v:textbox>
                    <w10:wrap type="topAndBottom" anchorx="page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sz w:val="20"/>
        </w:rPr>
        <w:id w:val="18660232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43E0ED" w14:textId="77777777" w:rsidR="00C14926" w:rsidRDefault="006C6607">
          <w:pPr>
            <w:pStyle w:val="TOC"/>
          </w:pPr>
          <w:r>
            <w:t>Contents</w:t>
          </w:r>
        </w:p>
        <w:p w14:paraId="6CB46CE7" w14:textId="123E642E" w:rsidR="00394B35" w:rsidRDefault="00FF04B0">
          <w:pPr>
            <w:pStyle w:val="TOC1"/>
            <w:rPr>
              <w:color w:val="auto"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7931517" w:history="1">
            <w:r w:rsidR="00394B35" w:rsidRPr="00CB5658">
              <w:rPr>
                <w:rStyle w:val="afff6"/>
              </w:rPr>
              <w:t>Chapter 1: Moody’s Bond Rating Classifier</w:t>
            </w:r>
            <w:r w:rsidR="00394B35">
              <w:rPr>
                <w:webHidden/>
              </w:rPr>
              <w:tab/>
            </w:r>
            <w:r w:rsidR="00394B35">
              <w:rPr>
                <w:webHidden/>
              </w:rPr>
              <w:fldChar w:fldCharType="begin"/>
            </w:r>
            <w:r w:rsidR="00394B35">
              <w:rPr>
                <w:webHidden/>
              </w:rPr>
              <w:instrText xml:space="preserve"> PAGEREF _Toc527931517 \h </w:instrText>
            </w:r>
            <w:r w:rsidR="00394B35">
              <w:rPr>
                <w:webHidden/>
              </w:rPr>
            </w:r>
            <w:r w:rsidR="00394B35">
              <w:rPr>
                <w:webHidden/>
              </w:rPr>
              <w:fldChar w:fldCharType="separate"/>
            </w:r>
            <w:r w:rsidR="00394B35">
              <w:rPr>
                <w:webHidden/>
              </w:rPr>
              <w:t>1</w:t>
            </w:r>
            <w:r w:rsidR="00394B35">
              <w:rPr>
                <w:webHidden/>
              </w:rPr>
              <w:fldChar w:fldCharType="end"/>
            </w:r>
          </w:hyperlink>
        </w:p>
        <w:p w14:paraId="60C2CBCF" w14:textId="3A408FF0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18" w:history="1">
            <w:r w:rsidR="00394B35" w:rsidRPr="00CB5658">
              <w:rPr>
                <w:rStyle w:val="afff6"/>
                <w:noProof/>
              </w:rPr>
              <w:t>Exploratory Data Analysis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_Toc527931518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1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2C11A1A3" w14:textId="69048AE0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19" w:history="1">
            <w:r w:rsidR="00394B35" w:rsidRPr="00CB5658">
              <w:rPr>
                <w:rStyle w:val="afff6"/>
                <w:noProof/>
              </w:rPr>
              <w:t>Preprocessing &amp; Feature Extraction/Selection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_Toc527931519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2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3B72B119" w14:textId="17810CBF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0" w:history="1">
            <w:r w:rsidR="00394B35" w:rsidRPr="00CB5658">
              <w:rPr>
                <w:rStyle w:val="afff6"/>
                <w:noProof/>
              </w:rPr>
              <w:t>Model Fitting &amp; Evaluation(Binary&amp;muticlasses)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_Toc527931520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3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3A00DF7A" w14:textId="13517AFF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1" w:history="1">
            <w:r w:rsidR="00394B35" w:rsidRPr="00CB5658">
              <w:rPr>
                <w:rStyle w:val="afff6"/>
                <w:noProof/>
              </w:rPr>
              <w:t>Hyperparameter Tuning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_Toc527931521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3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4E8A2B87" w14:textId="5E89A401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2" w:history="1">
            <w:r w:rsidR="00394B35" w:rsidRPr="00CB5658">
              <w:rPr>
                <w:rStyle w:val="afff6"/>
                <w:noProof/>
              </w:rPr>
              <w:t>Ensembling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_Toc527931522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4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25B4BC93" w14:textId="39BC564F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3" w:history="1">
            <w:r w:rsidR="00394B35" w:rsidRPr="00CB5658">
              <w:rPr>
                <w:rStyle w:val="afff6"/>
                <w:noProof/>
              </w:rPr>
              <w:t>Conclusions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_Toc527931523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4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21B327C6" w14:textId="2435F0AB" w:rsidR="00394B35" w:rsidRDefault="0096674C">
          <w:pPr>
            <w:pStyle w:val="TOC1"/>
            <w:rPr>
              <w:color w:val="auto"/>
              <w:kern w:val="2"/>
              <w:sz w:val="21"/>
              <w:szCs w:val="22"/>
              <w:lang w:eastAsia="zh-CN"/>
            </w:rPr>
          </w:pPr>
          <w:hyperlink w:anchor="_Toc527931524" w:history="1">
            <w:r w:rsidR="00394B35" w:rsidRPr="00CB5658">
              <w:rPr>
                <w:rStyle w:val="afff6"/>
              </w:rPr>
              <w:t>Chapter 2: USPHCI Economic Activity Forecast</w:t>
            </w:r>
            <w:r w:rsidR="00394B35">
              <w:rPr>
                <w:webHidden/>
              </w:rPr>
              <w:tab/>
            </w:r>
            <w:r w:rsidR="00394B35">
              <w:rPr>
                <w:webHidden/>
              </w:rPr>
              <w:fldChar w:fldCharType="begin"/>
            </w:r>
            <w:r w:rsidR="00394B35">
              <w:rPr>
                <w:webHidden/>
              </w:rPr>
              <w:instrText xml:space="preserve"> PAGEREF _Toc527931524 \h </w:instrText>
            </w:r>
            <w:r w:rsidR="00394B35">
              <w:rPr>
                <w:webHidden/>
              </w:rPr>
            </w:r>
            <w:r w:rsidR="00394B35">
              <w:rPr>
                <w:webHidden/>
              </w:rPr>
              <w:fldChar w:fldCharType="separate"/>
            </w:r>
            <w:r w:rsidR="00394B35">
              <w:rPr>
                <w:webHidden/>
              </w:rPr>
              <w:t>5</w:t>
            </w:r>
            <w:r w:rsidR="00394B35">
              <w:rPr>
                <w:webHidden/>
              </w:rPr>
              <w:fldChar w:fldCharType="end"/>
            </w:r>
          </w:hyperlink>
        </w:p>
        <w:p w14:paraId="71099EA2" w14:textId="5211A0A8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5" w:history="1">
            <w:r w:rsidR="00394B35" w:rsidRPr="00CB5658">
              <w:rPr>
                <w:rStyle w:val="afff6"/>
                <w:noProof/>
              </w:rPr>
              <w:t>Exploratory Data Analysis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_Toc527931525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5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1917A68A" w14:textId="138554C4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6" w:history="1">
            <w:r w:rsidR="00394B35" w:rsidRPr="00CB5658">
              <w:rPr>
                <w:rStyle w:val="afff6"/>
                <w:noProof/>
              </w:rPr>
              <w:t>Preprocessing &amp; Feature Extraction/Selection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_Toc527931526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6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3B5CAF02" w14:textId="46043DF4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7" w:history="1">
            <w:r w:rsidR="00394B35" w:rsidRPr="00CB5658">
              <w:rPr>
                <w:rStyle w:val="afff6"/>
                <w:noProof/>
              </w:rPr>
              <w:t>Model Fitting &amp; Evaluation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_Toc527931527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8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6DB2C660" w14:textId="40311373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8" w:history="1">
            <w:r w:rsidR="00394B35" w:rsidRPr="00CB5658">
              <w:rPr>
                <w:rStyle w:val="afff6"/>
                <w:noProof/>
              </w:rPr>
              <w:t>Hyperparameter Tuning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_Toc527931528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8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7E714B3B" w14:textId="323E19F3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29" w:history="1">
            <w:r w:rsidR="00394B35" w:rsidRPr="00CB5658">
              <w:rPr>
                <w:rStyle w:val="afff6"/>
                <w:noProof/>
              </w:rPr>
              <w:t>Ensembling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_Toc527931529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11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5B600819" w14:textId="487FFCCF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30" w:history="1">
            <w:r w:rsidR="00394B35" w:rsidRPr="00CB5658">
              <w:rPr>
                <w:rStyle w:val="afff6"/>
                <w:noProof/>
              </w:rPr>
              <w:t>Conclusions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_Toc527931530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11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0E23960E" w14:textId="2A6E25B2" w:rsidR="00394B35" w:rsidRDefault="0096674C">
          <w:pPr>
            <w:pStyle w:val="TOC1"/>
            <w:rPr>
              <w:color w:val="auto"/>
              <w:kern w:val="2"/>
              <w:sz w:val="21"/>
              <w:szCs w:val="22"/>
              <w:lang w:eastAsia="zh-CN"/>
            </w:rPr>
          </w:pPr>
          <w:hyperlink w:anchor="_Toc527931531" w:history="1">
            <w:r w:rsidR="00394B35" w:rsidRPr="00CB5658">
              <w:rPr>
                <w:rStyle w:val="afff6"/>
              </w:rPr>
              <w:t>Appendix</w:t>
            </w:r>
            <w:r w:rsidR="00394B35">
              <w:rPr>
                <w:webHidden/>
              </w:rPr>
              <w:tab/>
            </w:r>
            <w:r w:rsidR="00394B35">
              <w:rPr>
                <w:webHidden/>
              </w:rPr>
              <w:fldChar w:fldCharType="begin"/>
            </w:r>
            <w:r w:rsidR="00394B35">
              <w:rPr>
                <w:webHidden/>
              </w:rPr>
              <w:instrText xml:space="preserve"> PAGEREF _Toc527931531 \h </w:instrText>
            </w:r>
            <w:r w:rsidR="00394B35">
              <w:rPr>
                <w:webHidden/>
              </w:rPr>
            </w:r>
            <w:r w:rsidR="00394B35">
              <w:rPr>
                <w:webHidden/>
              </w:rPr>
              <w:fldChar w:fldCharType="separate"/>
            </w:r>
            <w:r w:rsidR="00394B35">
              <w:rPr>
                <w:webHidden/>
              </w:rPr>
              <w:t>12</w:t>
            </w:r>
            <w:r w:rsidR="00394B35">
              <w:rPr>
                <w:webHidden/>
              </w:rPr>
              <w:fldChar w:fldCharType="end"/>
            </w:r>
          </w:hyperlink>
        </w:p>
        <w:p w14:paraId="06404AF1" w14:textId="285B3E30" w:rsidR="00394B35" w:rsidRDefault="0096674C">
          <w:pPr>
            <w:pStyle w:val="TOC2"/>
            <w:tabs>
              <w:tab w:val="right" w:leader="underscore" w:pos="9120"/>
            </w:tabs>
            <w:rPr>
              <w:noProof/>
              <w:color w:val="auto"/>
              <w:kern w:val="2"/>
              <w:sz w:val="21"/>
              <w:szCs w:val="22"/>
              <w:lang w:eastAsia="zh-CN"/>
            </w:rPr>
          </w:pPr>
          <w:hyperlink w:anchor="_Toc527931532" w:history="1">
            <w:r w:rsidR="00394B35" w:rsidRPr="00CB5658">
              <w:rPr>
                <w:rStyle w:val="afff6"/>
                <w:noProof/>
              </w:rPr>
              <w:t>Github Repository</w:t>
            </w:r>
            <w:r w:rsidR="00394B35">
              <w:rPr>
                <w:noProof/>
                <w:webHidden/>
              </w:rPr>
              <w:tab/>
            </w:r>
            <w:r w:rsidR="00394B35">
              <w:rPr>
                <w:noProof/>
                <w:webHidden/>
              </w:rPr>
              <w:fldChar w:fldCharType="begin"/>
            </w:r>
            <w:r w:rsidR="00394B35">
              <w:rPr>
                <w:noProof/>
                <w:webHidden/>
              </w:rPr>
              <w:instrText xml:space="preserve"> PAGEREF _Toc527931532 \h </w:instrText>
            </w:r>
            <w:r w:rsidR="00394B35">
              <w:rPr>
                <w:noProof/>
                <w:webHidden/>
              </w:rPr>
            </w:r>
            <w:r w:rsidR="00394B35">
              <w:rPr>
                <w:noProof/>
                <w:webHidden/>
              </w:rPr>
              <w:fldChar w:fldCharType="separate"/>
            </w:r>
            <w:r w:rsidR="00394B35">
              <w:rPr>
                <w:noProof/>
                <w:webHidden/>
              </w:rPr>
              <w:t>12</w:t>
            </w:r>
            <w:r w:rsidR="00394B35">
              <w:rPr>
                <w:noProof/>
                <w:webHidden/>
              </w:rPr>
              <w:fldChar w:fldCharType="end"/>
            </w:r>
          </w:hyperlink>
        </w:p>
        <w:p w14:paraId="34D9AE92" w14:textId="50D73FB9" w:rsidR="00C14926" w:rsidRDefault="00FF04B0" w:rsidP="00FF04B0">
          <w:pPr>
            <w:rPr>
              <w:b/>
              <w:bCs/>
              <w:noProof/>
            </w:rPr>
          </w:pPr>
          <w:r>
            <w:rPr>
              <w:noProof/>
              <w:color w:val="7F7F7F" w:themeColor="text1" w:themeTint="80"/>
              <w:sz w:val="22"/>
            </w:rPr>
            <w:fldChar w:fldCharType="end"/>
          </w:r>
        </w:p>
      </w:sdtContent>
    </w:sdt>
    <w:p w14:paraId="1E0AEBB6" w14:textId="77777777" w:rsidR="00C14926" w:rsidRDefault="00C14926">
      <w:pPr>
        <w:sectPr w:rsidR="00C14926">
          <w:headerReference w:type="default" r:id="rId11"/>
          <w:pgSz w:w="12240" w:h="15840" w:code="1"/>
          <w:pgMar w:top="2520" w:right="1555" w:bottom="1800" w:left="1555" w:header="864" w:footer="720" w:gutter="0"/>
          <w:pgNumType w:start="0"/>
          <w:cols w:space="720"/>
          <w:titlePg/>
          <w:docGrid w:linePitch="360"/>
        </w:sectPr>
      </w:pPr>
    </w:p>
    <w:p w14:paraId="24016256" w14:textId="739E53A8" w:rsidR="00C14926" w:rsidRPr="00BA495B" w:rsidRDefault="007F5CB2">
      <w:pPr>
        <w:pStyle w:val="1"/>
        <w:rPr>
          <w:sz w:val="32"/>
        </w:rPr>
      </w:pPr>
      <w:bookmarkStart w:id="0" w:name="_Toc527931517"/>
      <w:r w:rsidRPr="00BA495B">
        <w:rPr>
          <w:sz w:val="32"/>
        </w:rPr>
        <w:lastRenderedPageBreak/>
        <w:t>Chapter 1</w:t>
      </w:r>
      <w:r w:rsidR="004E0F97" w:rsidRPr="00BA495B">
        <w:rPr>
          <w:sz w:val="32"/>
        </w:rPr>
        <w:t xml:space="preserve">: </w:t>
      </w:r>
      <w:r w:rsidR="005766A9" w:rsidRPr="00BA495B">
        <w:rPr>
          <w:sz w:val="32"/>
        </w:rPr>
        <w:t xml:space="preserve">Moody’s Bond Rating </w:t>
      </w:r>
      <w:r w:rsidR="00AC67BB" w:rsidRPr="00BA495B">
        <w:rPr>
          <w:sz w:val="32"/>
        </w:rPr>
        <w:t>Classif</w:t>
      </w:r>
      <w:r w:rsidR="005766A9" w:rsidRPr="00BA495B">
        <w:rPr>
          <w:sz w:val="32"/>
        </w:rPr>
        <w:t>ier</w:t>
      </w:r>
      <w:bookmarkStart w:id="1" w:name="_GoBack"/>
      <w:bookmarkEnd w:id="0"/>
      <w:bookmarkEnd w:id="1"/>
    </w:p>
    <w:p w14:paraId="64264014" w14:textId="39B0B75B" w:rsidR="00C14926" w:rsidRDefault="009774A6">
      <w:pPr>
        <w:pStyle w:val="21"/>
      </w:pPr>
      <w:bookmarkStart w:id="2" w:name="_Toc527931518"/>
      <w:r>
        <w:t>Exploratory Data Analysis</w:t>
      </w:r>
      <w:bookmarkEnd w:id="2"/>
    </w:p>
    <w:p w14:paraId="0CC028C4" w14:textId="79D0A966" w:rsidR="00C14926" w:rsidRPr="00B146C2" w:rsidRDefault="00B146C2" w:rsidP="00473049">
      <w:pPr>
        <w:rPr>
          <w:rFonts w:eastAsia="MS Mincho"/>
        </w:rPr>
      </w:pPr>
      <w:r>
        <w:rPr>
          <w:rFonts w:eastAsia="MS Mincho" w:hint="eastAsia"/>
        </w:rPr>
        <w:t>H</w:t>
      </w:r>
      <w:r>
        <w:rPr>
          <w:rFonts w:eastAsia="MS Mincho"/>
        </w:rPr>
        <w:t>ere is what our data looks like:</w:t>
      </w:r>
    </w:p>
    <w:p w14:paraId="0330E6E7" w14:textId="140520E8" w:rsidR="00473049" w:rsidRDefault="00B146C2" w:rsidP="00B146C2">
      <w:pPr>
        <w:jc w:val="center"/>
        <w:rPr>
          <w:rFonts w:eastAsia="MS Mincho"/>
        </w:rPr>
      </w:pPr>
      <w:r w:rsidRPr="00B146C2">
        <w:rPr>
          <w:noProof/>
        </w:rPr>
        <w:drawing>
          <wp:inline distT="0" distB="0" distL="0" distR="0" wp14:anchorId="69D56910" wp14:editId="4B80C0DF">
            <wp:extent cx="3625215" cy="5042535"/>
            <wp:effectExtent l="0" t="0" r="0" b="5715"/>
            <wp:docPr id="8" name="图片 8" descr="C:\Users\43739\AppData\Local\Temp\15401832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43739\AppData\Local\Temp\1540183277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0D58" w14:textId="43368202" w:rsidR="00B146C2" w:rsidRDefault="00B146C2" w:rsidP="00B146C2">
      <w:pPr>
        <w:rPr>
          <w:rFonts w:eastAsia="MS Mincho"/>
        </w:rPr>
      </w:pPr>
      <w:r>
        <w:rPr>
          <w:rFonts w:eastAsia="MS Mincho"/>
        </w:rPr>
        <w:t>Also, we have a correlation matrix:</w:t>
      </w:r>
    </w:p>
    <w:p w14:paraId="1D266477" w14:textId="214032FF" w:rsidR="00B146C2" w:rsidRPr="00B146C2" w:rsidRDefault="00B146C2" w:rsidP="00B146C2">
      <w:pPr>
        <w:jc w:val="center"/>
        <w:rPr>
          <w:rFonts w:eastAsia="MS Mincho"/>
        </w:rPr>
      </w:pPr>
      <w:r>
        <w:rPr>
          <w:noProof/>
        </w:rPr>
        <w:lastRenderedPageBreak/>
        <w:drawing>
          <wp:inline distT="0" distB="0" distL="0" distR="0" wp14:anchorId="4AD69F0D" wp14:editId="1DF5A95E">
            <wp:extent cx="5795010" cy="386334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766" cy="38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9390" w14:textId="1D701282" w:rsidR="00C14926" w:rsidRDefault="00EB5AD1">
      <w:pPr>
        <w:pStyle w:val="21"/>
      </w:pPr>
      <w:bookmarkStart w:id="3" w:name="_Toc527931519"/>
      <w:r>
        <w:t>Preprocessing &amp; Feature Extraction/Selection</w:t>
      </w:r>
      <w:bookmarkEnd w:id="3"/>
    </w:p>
    <w:p w14:paraId="6F71C32B" w14:textId="348FB470" w:rsidR="00C14926" w:rsidRDefault="00985F50">
      <w:r>
        <w:t>The preprocessing part combine some steps that need to be done before we try to fit our model:</w:t>
      </w:r>
    </w:p>
    <w:p w14:paraId="0809EE07" w14:textId="5FD88E4B" w:rsidR="00985F50" w:rsidRDefault="00985F50" w:rsidP="00985F50">
      <w:pPr>
        <w:pStyle w:val="affff2"/>
        <w:numPr>
          <w:ilvl w:val="0"/>
          <w:numId w:val="25"/>
        </w:numPr>
      </w:pPr>
      <w:r>
        <w:t xml:space="preserve">Split the test and train database via </w:t>
      </w:r>
      <w:proofErr w:type="spellStart"/>
      <w:r w:rsidRPr="00985F50">
        <w:t>train_test_</w:t>
      </w:r>
      <w:proofErr w:type="gramStart"/>
      <w:r w:rsidRPr="00985F50">
        <w:t>split</w:t>
      </w:r>
      <w:proofErr w:type="spellEnd"/>
      <w:r>
        <w:t>(</w:t>
      </w:r>
      <w:proofErr w:type="gramEnd"/>
      <w:r>
        <w:t xml:space="preserve">with </w:t>
      </w:r>
      <w:proofErr w:type="spellStart"/>
      <w:r>
        <w:t>test_size</w:t>
      </w:r>
      <w:proofErr w:type="spellEnd"/>
      <w:r>
        <w:t xml:space="preserve"> = 0.1 and </w:t>
      </w:r>
      <w:proofErr w:type="spellStart"/>
      <w:r w:rsidRPr="00985F50">
        <w:t>random_state</w:t>
      </w:r>
      <w:proofErr w:type="spellEnd"/>
      <w:r w:rsidRPr="00985F50">
        <w:t>=42)</w:t>
      </w:r>
    </w:p>
    <w:p w14:paraId="56F75D8A" w14:textId="35FCB6D6" w:rsidR="00985F50" w:rsidRDefault="00985F50" w:rsidP="00985F50">
      <w:pPr>
        <w:pStyle w:val="affff2"/>
        <w:numPr>
          <w:ilvl w:val="0"/>
          <w:numId w:val="25"/>
        </w:numPr>
      </w:pPr>
      <w:r w:rsidRPr="00985F50">
        <w:t>Standardize features</w:t>
      </w:r>
      <w:r>
        <w:t xml:space="preserve"> via </w:t>
      </w:r>
      <w:proofErr w:type="spellStart"/>
      <w:r w:rsidRPr="00985F50">
        <w:t>StandardScaler</w:t>
      </w:r>
      <w:proofErr w:type="spellEnd"/>
      <w:r>
        <w:t xml:space="preserve"> for better model performance.</w:t>
      </w:r>
    </w:p>
    <w:p w14:paraId="1C33B55C" w14:textId="448BD92A" w:rsidR="00F652E7" w:rsidRDefault="00985F50" w:rsidP="00F652E7">
      <w:pPr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 xml:space="preserve">e also calculate the importance of each feature and select </w:t>
      </w:r>
      <w:r w:rsidR="007A096F">
        <w:rPr>
          <w:lang w:eastAsia="zh-CN"/>
        </w:rPr>
        <w:t>13</w:t>
      </w:r>
      <w:r>
        <w:rPr>
          <w:lang w:eastAsia="zh-CN"/>
        </w:rPr>
        <w:t xml:space="preserve"> of them for our mo</w:t>
      </w:r>
      <w:r w:rsidR="00F652E7">
        <w:rPr>
          <w:lang w:eastAsia="zh-CN"/>
        </w:rPr>
        <w:t>d</w:t>
      </w:r>
      <w:r>
        <w:rPr>
          <w:lang w:eastAsia="zh-CN"/>
        </w:rPr>
        <w:t>els.</w:t>
      </w:r>
    </w:p>
    <w:p w14:paraId="3AFF0FE0" w14:textId="64D3FB55" w:rsidR="00985F50" w:rsidRDefault="00F652E7" w:rsidP="00F652E7">
      <w:pPr>
        <w:jc w:val="center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296AA01" wp14:editId="7A5B2FC1">
            <wp:extent cx="4578350" cy="274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DE6FD" w14:textId="303D5E80" w:rsidR="00297611" w:rsidRDefault="00297611" w:rsidP="00F652E7">
      <w:pPr>
        <w:jc w:val="center"/>
        <w:rPr>
          <w:lang w:eastAsia="zh-CN"/>
        </w:rPr>
      </w:pPr>
    </w:p>
    <w:p w14:paraId="3D5F31C0" w14:textId="4624E4C9" w:rsidR="00297611" w:rsidRDefault="00297611" w:rsidP="00F652E7">
      <w:pPr>
        <w:jc w:val="center"/>
        <w:rPr>
          <w:lang w:eastAsia="zh-CN"/>
        </w:rPr>
      </w:pPr>
    </w:p>
    <w:p w14:paraId="1069D986" w14:textId="553C50DB" w:rsidR="00297611" w:rsidRDefault="00297611" w:rsidP="00F652E7">
      <w:pPr>
        <w:jc w:val="center"/>
        <w:rPr>
          <w:lang w:eastAsia="zh-CN"/>
        </w:rPr>
      </w:pPr>
    </w:p>
    <w:p w14:paraId="05F6D3FA" w14:textId="77777777" w:rsidR="00297611" w:rsidRPr="00985F50" w:rsidRDefault="00297611" w:rsidP="00F652E7">
      <w:pPr>
        <w:jc w:val="center"/>
        <w:rPr>
          <w:lang w:eastAsia="zh-CN"/>
        </w:rPr>
      </w:pPr>
    </w:p>
    <w:p w14:paraId="7A5929E0" w14:textId="0ED80BD6" w:rsidR="00C14926" w:rsidRDefault="00EB5AD1">
      <w:pPr>
        <w:pStyle w:val="21"/>
      </w:pPr>
      <w:bookmarkStart w:id="4" w:name="_Toc527931520"/>
      <w:r>
        <w:t>Model Fitting &amp; Evaluation</w:t>
      </w:r>
      <w:r w:rsidR="007A096F">
        <w:t>(Binary</w:t>
      </w:r>
      <w:r w:rsidR="007B3AD5">
        <w:t>&amp;muticlasses</w:t>
      </w:r>
      <w:r w:rsidR="007A096F">
        <w:t>)</w:t>
      </w:r>
      <w:bookmarkEnd w:id="4"/>
    </w:p>
    <w:p w14:paraId="035F679B" w14:textId="6ED18BBE" w:rsidR="005A13D2" w:rsidRDefault="00813EB8" w:rsidP="00813EB8">
      <w:pPr>
        <w:pStyle w:val="a0"/>
      </w:pPr>
      <w:r>
        <w:t>Model 1</w:t>
      </w:r>
    </w:p>
    <w:p w14:paraId="77EAF6F3" w14:textId="500AD15E" w:rsidR="00813EB8" w:rsidRPr="007A096F" w:rsidRDefault="007A096F" w:rsidP="00813EB8">
      <w:pPr>
        <w:pStyle w:val="a0"/>
        <w:numPr>
          <w:ilvl w:val="0"/>
          <w:numId w:val="0"/>
        </w:numPr>
        <w:ind w:left="360" w:hanging="360"/>
        <w:rPr>
          <w:rFonts w:eastAsia="MS Mincho"/>
        </w:rPr>
      </w:pPr>
      <w:r>
        <w:rPr>
          <w:rFonts w:eastAsia="MS Mincho" w:hint="eastAsia"/>
        </w:rPr>
        <w:t>T</w:t>
      </w:r>
      <w:r>
        <w:rPr>
          <w:rFonts w:eastAsia="MS Mincho"/>
        </w:rPr>
        <w:t>he first model is the KNN model</w:t>
      </w:r>
      <w:r w:rsidR="007B3AD5">
        <w:rPr>
          <w:rFonts w:eastAsia="MS Mincho"/>
        </w:rPr>
        <w:t>.</w:t>
      </w:r>
    </w:p>
    <w:p w14:paraId="092E8935" w14:textId="70BDAC8F" w:rsidR="00813EB8" w:rsidRDefault="00813EB8" w:rsidP="00813EB8">
      <w:pPr>
        <w:pStyle w:val="a0"/>
      </w:pPr>
      <w:r>
        <w:t>Model 2</w:t>
      </w:r>
    </w:p>
    <w:p w14:paraId="3791CCEE" w14:textId="6AC0849E" w:rsidR="00813EB8" w:rsidRPr="007A096F" w:rsidRDefault="007A096F" w:rsidP="00813EB8">
      <w:pPr>
        <w:pStyle w:val="a0"/>
        <w:numPr>
          <w:ilvl w:val="0"/>
          <w:numId w:val="0"/>
        </w:numPr>
        <w:rPr>
          <w:rFonts w:eastAsia="MS Mincho"/>
        </w:rPr>
      </w:pPr>
      <w:r>
        <w:rPr>
          <w:rFonts w:hint="eastAsia"/>
        </w:rPr>
        <w:t>T</w:t>
      </w:r>
      <w:r>
        <w:t xml:space="preserve">he second model is the </w:t>
      </w:r>
      <w:r w:rsidRPr="007A096F">
        <w:t>Random</w:t>
      </w:r>
      <w:r>
        <w:t xml:space="preserve"> </w:t>
      </w:r>
      <w:r w:rsidRPr="007A096F">
        <w:t>Forest</w:t>
      </w:r>
      <w:r>
        <w:t xml:space="preserve"> model</w:t>
      </w:r>
      <w:r w:rsidR="007B3AD5">
        <w:t>.</w:t>
      </w:r>
    </w:p>
    <w:p w14:paraId="5A0A40AF" w14:textId="23022C0D" w:rsidR="00813EB8" w:rsidRDefault="00813EB8" w:rsidP="00813EB8">
      <w:pPr>
        <w:pStyle w:val="a0"/>
      </w:pPr>
      <w:r>
        <w:t>Model 3</w:t>
      </w:r>
    </w:p>
    <w:p w14:paraId="4CCD1D23" w14:textId="4E79F104" w:rsidR="007A096F" w:rsidRPr="007A096F" w:rsidRDefault="007A096F" w:rsidP="007A096F">
      <w:pPr>
        <w:pStyle w:val="a0"/>
        <w:numPr>
          <w:ilvl w:val="0"/>
          <w:numId w:val="0"/>
        </w:numPr>
      </w:pPr>
      <w:r>
        <w:rPr>
          <w:rFonts w:hint="eastAsia"/>
        </w:rPr>
        <w:t>T</w:t>
      </w:r>
      <w:r>
        <w:t xml:space="preserve">he third model is the </w:t>
      </w:r>
      <w:r w:rsidRPr="007A096F">
        <w:t>Decision Tree</w:t>
      </w:r>
      <w:r>
        <w:t xml:space="preserve"> mode</w:t>
      </w:r>
      <w:r w:rsidR="007B3AD5">
        <w:t>l.</w:t>
      </w:r>
    </w:p>
    <w:p w14:paraId="013822E8" w14:textId="345E12EF" w:rsidR="007A096F" w:rsidRDefault="007A096F" w:rsidP="007A096F">
      <w:pPr>
        <w:pStyle w:val="a0"/>
      </w:pPr>
      <w:r>
        <w:t>Model 4</w:t>
      </w:r>
    </w:p>
    <w:p w14:paraId="51F10939" w14:textId="57951972" w:rsidR="007A096F" w:rsidRDefault="007A096F" w:rsidP="007A096F">
      <w:pPr>
        <w:pStyle w:val="a0"/>
        <w:numPr>
          <w:ilvl w:val="0"/>
          <w:numId w:val="0"/>
        </w:numPr>
      </w:pPr>
      <w:r>
        <w:rPr>
          <w:rFonts w:hint="eastAsia"/>
        </w:rPr>
        <w:t>T</w:t>
      </w:r>
      <w:r>
        <w:t>he forth model is the L</w:t>
      </w:r>
      <w:r w:rsidRPr="007A096F">
        <w:t>ogistic Regression</w:t>
      </w:r>
      <w:r>
        <w:t xml:space="preserve"> model</w:t>
      </w:r>
      <w:r w:rsidR="007B3AD5">
        <w:t>.</w:t>
      </w:r>
    </w:p>
    <w:p w14:paraId="0DFE0BF9" w14:textId="325F4A9F" w:rsidR="007B3AD5" w:rsidRDefault="007B3AD5" w:rsidP="007A096F">
      <w:pPr>
        <w:pStyle w:val="a0"/>
        <w:numPr>
          <w:ilvl w:val="0"/>
          <w:numId w:val="0"/>
        </w:numPr>
      </w:pPr>
    </w:p>
    <w:p w14:paraId="7190170B" w14:textId="20AB6662" w:rsidR="007A096F" w:rsidRPr="00297611" w:rsidRDefault="007B3AD5" w:rsidP="007A096F">
      <w:pPr>
        <w:pStyle w:val="a0"/>
        <w:numPr>
          <w:ilvl w:val="0"/>
          <w:numId w:val="0"/>
        </w:numPr>
        <w:rPr>
          <w:rFonts w:eastAsia="MS Mincho"/>
        </w:rPr>
      </w:pPr>
      <w:r>
        <w:t>We will discuss those models in the hyperparameter tuning and ensemble parts.</w:t>
      </w:r>
    </w:p>
    <w:p w14:paraId="354075A1" w14:textId="77777777" w:rsidR="007A096F" w:rsidRDefault="007A096F" w:rsidP="007A096F">
      <w:pPr>
        <w:pStyle w:val="a0"/>
        <w:numPr>
          <w:ilvl w:val="0"/>
          <w:numId w:val="0"/>
        </w:numPr>
        <w:ind w:left="360"/>
      </w:pPr>
    </w:p>
    <w:p w14:paraId="5D8C6C83" w14:textId="004ACB4D" w:rsidR="00C14926" w:rsidRDefault="00EB5AD1">
      <w:pPr>
        <w:pStyle w:val="21"/>
      </w:pPr>
      <w:bookmarkStart w:id="5" w:name="_Toc527931521"/>
      <w:r>
        <w:t>Hyperparameter Tuning</w:t>
      </w:r>
      <w:bookmarkEnd w:id="5"/>
    </w:p>
    <w:p w14:paraId="42EE4840" w14:textId="4222AF87" w:rsidR="00A63F5E" w:rsidRDefault="00A63F5E" w:rsidP="00484761">
      <w:pPr>
        <w:rPr>
          <w:rFonts w:eastAsia="MS Mincho"/>
        </w:rPr>
      </w:pPr>
      <w:r>
        <w:t xml:space="preserve">We deal with different parameters via </w:t>
      </w:r>
      <w:proofErr w:type="spellStart"/>
      <w:r w:rsidRPr="00A63F5E">
        <w:t>GridSearchCV</w:t>
      </w:r>
      <w:proofErr w:type="spellEnd"/>
      <w:r>
        <w:t xml:space="preserve"> function, the range of each model’s parameter is </w:t>
      </w:r>
      <w:proofErr w:type="gramStart"/>
      <w:r>
        <w:t>form</w:t>
      </w:r>
      <w:proofErr w:type="gramEnd"/>
      <w:r>
        <w:t xml:space="preserve"> 1 to 100. </w:t>
      </w:r>
      <w:r>
        <w:rPr>
          <w:rFonts w:eastAsia="MS Mincho"/>
        </w:rPr>
        <w:t>Here is the best result for each model:</w:t>
      </w:r>
    </w:p>
    <w:p w14:paraId="47B4B811" w14:textId="221E6A4A" w:rsidR="001867E4" w:rsidRDefault="00570AAF" w:rsidP="001867E4">
      <w:pPr>
        <w:jc w:val="center"/>
        <w:rPr>
          <w:rFonts w:eastAsia="MS Mincho"/>
        </w:rPr>
      </w:pPr>
      <w:r w:rsidRPr="00570AAF">
        <w:rPr>
          <w:noProof/>
        </w:rPr>
        <w:lastRenderedPageBreak/>
        <w:drawing>
          <wp:inline distT="0" distB="0" distL="0" distR="0" wp14:anchorId="22FF2E8F" wp14:editId="4F8EE61C">
            <wp:extent cx="5797550" cy="8794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87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119B" w14:textId="4853AC87" w:rsidR="001867E4" w:rsidRDefault="001867E4" w:rsidP="001867E4">
      <w:pPr>
        <w:rPr>
          <w:rFonts w:eastAsia="MS Mincho"/>
        </w:rPr>
      </w:pPr>
      <w:r>
        <w:rPr>
          <w:rFonts w:eastAsia="MS Mincho"/>
        </w:rPr>
        <w:t xml:space="preserve">From the table, it is easy to find the </w:t>
      </w:r>
      <w:proofErr w:type="spellStart"/>
      <w:r>
        <w:rPr>
          <w:rFonts w:eastAsia="MS Mincho"/>
        </w:rPr>
        <w:t>muitclasse</w:t>
      </w:r>
      <w:r w:rsidR="00570AAF">
        <w:rPr>
          <w:rFonts w:eastAsia="MS Mincho"/>
        </w:rPr>
        <w:t>s</w:t>
      </w:r>
      <w:proofErr w:type="spellEnd"/>
      <w:r w:rsidR="00570AAF">
        <w:rPr>
          <w:rFonts w:eastAsia="MS Mincho"/>
        </w:rPr>
        <w:t xml:space="preserve"> task lead to poor </w:t>
      </w:r>
      <w:proofErr w:type="gramStart"/>
      <w:r w:rsidR="00570AAF">
        <w:rPr>
          <w:rFonts w:eastAsia="MS Mincho"/>
        </w:rPr>
        <w:t>prediction(</w:t>
      </w:r>
      <w:proofErr w:type="spellStart"/>
      <w:proofErr w:type="gramEnd"/>
      <w:r w:rsidR="00570AAF">
        <w:rPr>
          <w:rFonts w:eastAsia="MS Mincho"/>
        </w:rPr>
        <w:t>muti_lr</w:t>
      </w:r>
      <w:proofErr w:type="spellEnd"/>
      <w:r w:rsidR="00570AAF">
        <w:rPr>
          <w:rFonts w:eastAsia="MS Mincho"/>
        </w:rPr>
        <w:t xml:space="preserve"> score is about 1/3 compare to the binary one). There are several improvements can be done for better models, we will discuss them at the conclusion. </w:t>
      </w:r>
    </w:p>
    <w:p w14:paraId="7EC93EDB" w14:textId="56A63FE6" w:rsidR="00C14926" w:rsidRDefault="00A63F5E" w:rsidP="00484761">
      <w:r>
        <w:t xml:space="preserve"> </w:t>
      </w:r>
    </w:p>
    <w:p w14:paraId="5F822F97" w14:textId="3BF24E40" w:rsidR="00D9762B" w:rsidRDefault="00EB5AD1" w:rsidP="00D9762B">
      <w:pPr>
        <w:pStyle w:val="21"/>
      </w:pPr>
      <w:bookmarkStart w:id="6" w:name="_Toc527931522"/>
      <w:r>
        <w:t>Ensembling</w:t>
      </w:r>
      <w:bookmarkEnd w:id="6"/>
    </w:p>
    <w:p w14:paraId="2068938B" w14:textId="295FE637" w:rsidR="00D9762B" w:rsidRPr="001867E4" w:rsidRDefault="001867E4" w:rsidP="00A63F5E">
      <w:pPr>
        <w:rPr>
          <w:rFonts w:eastAsia="MS Mincho"/>
        </w:rPr>
      </w:pPr>
      <w:r>
        <w:rPr>
          <w:rFonts w:eastAsia="MS Mincho" w:hint="eastAsia"/>
        </w:rPr>
        <w:t>O</w:t>
      </w:r>
      <w:r>
        <w:rPr>
          <w:rFonts w:eastAsia="MS Mincho"/>
        </w:rPr>
        <w:t xml:space="preserve">ur team use the </w:t>
      </w:r>
      <w:proofErr w:type="spellStart"/>
      <w:r>
        <w:rPr>
          <w:rFonts w:eastAsia="MS Mincho"/>
        </w:rPr>
        <w:t>ensembling</w:t>
      </w:r>
      <w:proofErr w:type="spellEnd"/>
      <w:r>
        <w:rPr>
          <w:rFonts w:eastAsia="MS Mincho"/>
        </w:rPr>
        <w:t xml:space="preserve"> method for binary classification does not support </w:t>
      </w:r>
      <w:proofErr w:type="spellStart"/>
      <w:r>
        <w:rPr>
          <w:rFonts w:eastAsia="MS Mincho"/>
        </w:rPr>
        <w:t>muticlassification</w:t>
      </w:r>
      <w:proofErr w:type="spellEnd"/>
      <w:r>
        <w:rPr>
          <w:rFonts w:eastAsia="MS Mincho"/>
        </w:rPr>
        <w:t xml:space="preserve"> task. </w:t>
      </w:r>
      <w:r w:rsidR="00E760F4">
        <w:rPr>
          <w:rFonts w:eastAsia="MS Mincho"/>
        </w:rPr>
        <w:t>R</w:t>
      </w:r>
      <w:r>
        <w:rPr>
          <w:rFonts w:eastAsia="MS Mincho"/>
        </w:rPr>
        <w:t>esult showed below:</w:t>
      </w:r>
    </w:p>
    <w:p w14:paraId="41243C18" w14:textId="2D6319EA" w:rsidR="00A63F5E" w:rsidRDefault="00A63F5E" w:rsidP="00A63F5E">
      <w:pPr>
        <w:jc w:val="center"/>
      </w:pPr>
      <w:r w:rsidRPr="00A63F5E">
        <w:rPr>
          <w:noProof/>
        </w:rPr>
        <w:drawing>
          <wp:inline distT="0" distB="0" distL="0" distR="0" wp14:anchorId="4DE5F1C3" wp14:editId="097891D2">
            <wp:extent cx="3242945" cy="8851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7DC75" w14:textId="707234D5" w:rsidR="00D9762B" w:rsidRDefault="00EB5AD1" w:rsidP="00D9762B">
      <w:pPr>
        <w:pStyle w:val="21"/>
      </w:pPr>
      <w:bookmarkStart w:id="7" w:name="_Toc527931523"/>
      <w:r>
        <w:t>Conclusions</w:t>
      </w:r>
      <w:bookmarkEnd w:id="7"/>
    </w:p>
    <w:p w14:paraId="04216DAB" w14:textId="7F59683A" w:rsidR="00D9762B" w:rsidRDefault="00720DC0" w:rsidP="00D9762B">
      <w:r>
        <w:t xml:space="preserve">The best result for binary model is 0.89(after </w:t>
      </w:r>
      <w:proofErr w:type="spellStart"/>
      <w:r>
        <w:t>ensembling</w:t>
      </w:r>
      <w:proofErr w:type="spellEnd"/>
      <w:r>
        <w:t>) and the best for multiclass is 0.67. There are several things we can do to improve our model:</w:t>
      </w:r>
    </w:p>
    <w:p w14:paraId="1B23329E" w14:textId="04F436E7" w:rsidR="00720DC0" w:rsidRPr="00720DC0" w:rsidRDefault="00720DC0" w:rsidP="00720DC0">
      <w:pPr>
        <w:pStyle w:val="affff2"/>
        <w:numPr>
          <w:ilvl w:val="6"/>
          <w:numId w:val="19"/>
        </w:numPr>
      </w:pPr>
      <w:r w:rsidRPr="00720DC0">
        <w:rPr>
          <w:rFonts w:eastAsia="MS Mincho"/>
        </w:rPr>
        <w:t>Dimension reduction</w:t>
      </w:r>
    </w:p>
    <w:p w14:paraId="27EADDA3" w14:textId="21200E35" w:rsidR="00720DC0" w:rsidRPr="00720DC0" w:rsidRDefault="00720DC0" w:rsidP="00720DC0">
      <w:pPr>
        <w:rPr>
          <w:rFonts w:eastAsia="MS Mincho"/>
        </w:rPr>
      </w:pPr>
      <w:r>
        <w:rPr>
          <w:rFonts w:eastAsia="MS Mincho" w:hint="eastAsia"/>
        </w:rPr>
        <w:t>W</w:t>
      </w:r>
      <w:r>
        <w:rPr>
          <w:rFonts w:eastAsia="MS Mincho"/>
        </w:rPr>
        <w:t xml:space="preserve">e can reduce the dimension of our model for better </w:t>
      </w:r>
      <w:proofErr w:type="gramStart"/>
      <w:r>
        <w:rPr>
          <w:rFonts w:eastAsia="MS Mincho"/>
        </w:rPr>
        <w:t>prediction, but</w:t>
      </w:r>
      <w:proofErr w:type="gramEnd"/>
      <w:r>
        <w:rPr>
          <w:rFonts w:eastAsia="MS Mincho"/>
        </w:rPr>
        <w:t xml:space="preserve"> may let miss some important information.</w:t>
      </w:r>
    </w:p>
    <w:p w14:paraId="2E1BF4A2" w14:textId="504A5D53" w:rsidR="00793CB0" w:rsidRPr="00793CB0" w:rsidRDefault="00793CB0" w:rsidP="00793CB0">
      <w:pPr>
        <w:pStyle w:val="affff2"/>
        <w:numPr>
          <w:ilvl w:val="6"/>
          <w:numId w:val="19"/>
        </w:numPr>
      </w:pPr>
      <w:r>
        <w:rPr>
          <w:rFonts w:eastAsia="MS Mincho" w:hint="eastAsia"/>
        </w:rPr>
        <w:t>I</w:t>
      </w:r>
      <w:r>
        <w:rPr>
          <w:rFonts w:eastAsia="MS Mincho"/>
        </w:rPr>
        <w:t>nternal relationships</w:t>
      </w:r>
    </w:p>
    <w:p w14:paraId="3AD5A4B4" w14:textId="6559A904" w:rsidR="00793CB0" w:rsidRDefault="00793CB0" w:rsidP="00793CB0">
      <w:pPr>
        <w:rPr>
          <w:rFonts w:eastAsia="MS Mincho"/>
        </w:rPr>
      </w:pPr>
      <w:r w:rsidRPr="00793CB0">
        <w:rPr>
          <w:rFonts w:eastAsia="MS Mincho" w:hint="eastAsia"/>
        </w:rPr>
        <w:t>S</w:t>
      </w:r>
      <w:r w:rsidRPr="00793CB0">
        <w:rPr>
          <w:rFonts w:eastAsia="MS Mincho"/>
        </w:rPr>
        <w:t xml:space="preserve">ome features are highly correlated, we can find them and just use one of them. Besides, many features have internal relationships, thus, some of them may </w:t>
      </w:r>
      <w:proofErr w:type="gramStart"/>
      <w:r>
        <w:rPr>
          <w:rFonts w:eastAsia="MS Mincho"/>
        </w:rPr>
        <w:t>actually talk</w:t>
      </w:r>
      <w:proofErr w:type="gramEnd"/>
      <w:r>
        <w:rPr>
          <w:rFonts w:eastAsia="MS Mincho"/>
        </w:rPr>
        <w:t xml:space="preserve"> about the same thing.</w:t>
      </w:r>
    </w:p>
    <w:p w14:paraId="4FEB1B75" w14:textId="5B1DBF7E" w:rsidR="00793CB0" w:rsidRPr="00793CB0" w:rsidRDefault="00793CB0" w:rsidP="00793CB0">
      <w:pPr>
        <w:pStyle w:val="affff2"/>
        <w:numPr>
          <w:ilvl w:val="6"/>
          <w:numId w:val="19"/>
        </w:numPr>
      </w:pPr>
      <w:r>
        <w:rPr>
          <w:rFonts w:eastAsia="MS Mincho"/>
        </w:rPr>
        <w:t>Weight adjustment</w:t>
      </w:r>
    </w:p>
    <w:p w14:paraId="1F4827C2" w14:textId="72F29769" w:rsidR="00793CB0" w:rsidRPr="00793CB0" w:rsidRDefault="00793CB0" w:rsidP="00793CB0">
      <w:pPr>
        <w:rPr>
          <w:rFonts w:eastAsia="MS Mincho"/>
        </w:rPr>
      </w:pPr>
      <w:r>
        <w:rPr>
          <w:rFonts w:eastAsia="MS Mincho" w:hint="eastAsia"/>
        </w:rPr>
        <w:t>A</w:t>
      </w:r>
      <w:r>
        <w:rPr>
          <w:rFonts w:eastAsia="MS Mincho"/>
        </w:rPr>
        <w:t>lthough those models adjust weights of each feature automatically, people from accounting major may hold different view of those weights.</w:t>
      </w:r>
    </w:p>
    <w:p w14:paraId="12293435" w14:textId="77777777" w:rsidR="00484761" w:rsidRDefault="00484761" w:rsidP="00484761"/>
    <w:p w14:paraId="7C0327AE" w14:textId="3C8102D0" w:rsidR="00C5601C" w:rsidRPr="00BA495B" w:rsidRDefault="00663038" w:rsidP="00C5601C">
      <w:pPr>
        <w:pStyle w:val="1"/>
        <w:rPr>
          <w:sz w:val="32"/>
        </w:rPr>
      </w:pPr>
      <w:bookmarkStart w:id="8" w:name="_Toc527931524"/>
      <w:r w:rsidRPr="00BA495B">
        <w:rPr>
          <w:sz w:val="32"/>
        </w:rPr>
        <w:lastRenderedPageBreak/>
        <w:t xml:space="preserve">Chapter 2: USPHCI </w:t>
      </w:r>
      <w:r w:rsidR="0076526A" w:rsidRPr="00BA495B">
        <w:rPr>
          <w:sz w:val="32"/>
        </w:rPr>
        <w:t>Economic</w:t>
      </w:r>
      <w:r w:rsidRPr="00BA495B">
        <w:rPr>
          <w:sz w:val="32"/>
        </w:rPr>
        <w:t xml:space="preserve"> </w:t>
      </w:r>
      <w:r w:rsidR="00BA495B" w:rsidRPr="00BA495B">
        <w:rPr>
          <w:sz w:val="32"/>
        </w:rPr>
        <w:t xml:space="preserve">Activity </w:t>
      </w:r>
      <w:r w:rsidRPr="00BA495B">
        <w:rPr>
          <w:sz w:val="32"/>
        </w:rPr>
        <w:t>Forecast</w:t>
      </w:r>
      <w:bookmarkEnd w:id="8"/>
      <w:r w:rsidRPr="00BA495B">
        <w:rPr>
          <w:sz w:val="32"/>
        </w:rPr>
        <w:t xml:space="preserve"> </w:t>
      </w:r>
    </w:p>
    <w:p w14:paraId="2016290D" w14:textId="77777777" w:rsidR="00C5601C" w:rsidRDefault="00C5601C" w:rsidP="00C5601C">
      <w:pPr>
        <w:pStyle w:val="21"/>
      </w:pPr>
      <w:bookmarkStart w:id="9" w:name="_Toc527931525"/>
      <w:r>
        <w:t>Exploratory Data Analysis</w:t>
      </w:r>
      <w:bookmarkEnd w:id="9"/>
    </w:p>
    <w:p w14:paraId="7790DBED" w14:textId="46276A04" w:rsidR="00C5601C" w:rsidRDefault="00F031D0" w:rsidP="00F031D0">
      <w:pPr>
        <w:rPr>
          <w:lang w:eastAsia="zh-CN"/>
        </w:rPr>
      </w:pPr>
      <w:r>
        <w:rPr>
          <w:rFonts w:hint="eastAsia"/>
          <w:lang w:eastAsia="zh-CN"/>
        </w:rPr>
        <w:t>Ou</w:t>
      </w:r>
      <w:r>
        <w:rPr>
          <w:lang w:eastAsia="zh-CN"/>
        </w:rPr>
        <w:t>r data looks like this:</w:t>
      </w:r>
    </w:p>
    <w:p w14:paraId="41633177" w14:textId="04C24CA6" w:rsidR="00F031D0" w:rsidRDefault="00F031D0" w:rsidP="00F031D0">
      <w:pPr>
        <w:jc w:val="center"/>
        <w:rPr>
          <w:rFonts w:eastAsia="MS Mincho"/>
        </w:rPr>
      </w:pPr>
      <w:r w:rsidRPr="00F031D0">
        <w:rPr>
          <w:noProof/>
        </w:rPr>
        <w:drawing>
          <wp:inline distT="0" distB="0" distL="0" distR="0" wp14:anchorId="1EE07CEE" wp14:editId="335F53A9">
            <wp:extent cx="2615565" cy="3043555"/>
            <wp:effectExtent l="0" t="0" r="0" b="4445"/>
            <wp:docPr id="1" name="图片 1" descr="C:\Users\43739\AppData\Local\Temp\15401840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43739\AppData\Local\Temp\1540184001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2EA8" w14:textId="37F99D58" w:rsidR="00F031D0" w:rsidRDefault="00F031D0" w:rsidP="00F031D0">
      <w:pPr>
        <w:jc w:val="center"/>
        <w:rPr>
          <w:rFonts w:eastAsia="MS Mincho"/>
        </w:rPr>
      </w:pPr>
      <w:r>
        <w:rPr>
          <w:noProof/>
        </w:rPr>
        <w:drawing>
          <wp:inline distT="0" distB="0" distL="0" distR="0" wp14:anchorId="7AF84211" wp14:editId="0A8D7C15">
            <wp:extent cx="3396343" cy="288434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08931" cy="28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01DF" w14:textId="0BB7B01C" w:rsidR="00F031D0" w:rsidRDefault="00F031D0" w:rsidP="00F031D0">
      <w:pPr>
        <w:rPr>
          <w:lang w:eastAsia="zh-CN"/>
        </w:rPr>
      </w:pPr>
      <w:r>
        <w:rPr>
          <w:rFonts w:hint="eastAsia"/>
          <w:lang w:eastAsia="zh-CN"/>
        </w:rPr>
        <w:t>A</w:t>
      </w:r>
      <w:r>
        <w:rPr>
          <w:lang w:eastAsia="zh-CN"/>
        </w:rPr>
        <w:t xml:space="preserve">lso, we need to see the relation between each </w:t>
      </w:r>
      <w:proofErr w:type="gramStart"/>
      <w:r>
        <w:rPr>
          <w:lang w:eastAsia="zh-CN"/>
        </w:rPr>
        <w:t>features</w:t>
      </w:r>
      <w:proofErr w:type="gramEnd"/>
      <w:r>
        <w:rPr>
          <w:lang w:eastAsia="zh-CN"/>
        </w:rPr>
        <w:t>:</w:t>
      </w:r>
    </w:p>
    <w:p w14:paraId="53B264AA" w14:textId="1DF1FB06" w:rsidR="00F031D0" w:rsidRPr="00F031D0" w:rsidRDefault="00F031D0" w:rsidP="00F031D0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158F351" wp14:editId="6C7B2C96">
            <wp:extent cx="5462244" cy="3976006"/>
            <wp:effectExtent l="0" t="0" r="571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2244" cy="397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0C7C" w14:textId="6043699A" w:rsidR="00C5601C" w:rsidRDefault="00196597" w:rsidP="00C5601C">
      <w:pPr>
        <w:pStyle w:val="21"/>
      </w:pPr>
      <w:bookmarkStart w:id="10" w:name="_Toc527931526"/>
      <w:r>
        <w:t>Preprocessing &amp; Feature Extraction/Selection</w:t>
      </w:r>
      <w:bookmarkEnd w:id="10"/>
    </w:p>
    <w:p w14:paraId="65B5AE69" w14:textId="3070CA08" w:rsidR="00C5601C" w:rsidRDefault="00F031D0" w:rsidP="00C5601C">
      <w:pPr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>e can see the importance of each feature in all three situations:</w:t>
      </w:r>
    </w:p>
    <w:p w14:paraId="720355F1" w14:textId="477F4085" w:rsidR="00F031D0" w:rsidRDefault="00F031D0" w:rsidP="00F031D0">
      <w:pPr>
        <w:jc w:val="center"/>
        <w:rPr>
          <w:lang w:eastAsia="zh-CN"/>
        </w:rPr>
      </w:pPr>
      <w:r w:rsidRPr="00F031D0">
        <w:rPr>
          <w:noProof/>
        </w:rPr>
        <w:drawing>
          <wp:inline distT="0" distB="0" distL="0" distR="0" wp14:anchorId="7BB64A57" wp14:editId="703707F7">
            <wp:extent cx="2586445" cy="2104456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423" cy="211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F93E" w14:textId="031F0C1C" w:rsidR="00F031D0" w:rsidRDefault="00F031D0" w:rsidP="00F031D0">
      <w:pPr>
        <w:jc w:val="center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9203462" wp14:editId="6587C6B2">
            <wp:extent cx="2736788" cy="2186609"/>
            <wp:effectExtent l="0" t="0" r="698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0904" cy="21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1372" w14:textId="1F086B08" w:rsidR="00F031D0" w:rsidRDefault="00F031D0" w:rsidP="00F031D0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A757D97" wp14:editId="51F3A554">
            <wp:extent cx="2756691" cy="2202511"/>
            <wp:effectExtent l="0" t="0" r="571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2622" cy="22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288" w14:textId="422EE6B2" w:rsidR="00F031D0" w:rsidRDefault="00F031D0" w:rsidP="00F031D0">
      <w:pPr>
        <w:jc w:val="center"/>
        <w:rPr>
          <w:lang w:eastAsia="zh-CN"/>
        </w:rPr>
      </w:pPr>
      <w:r w:rsidRPr="00F031D0">
        <w:rPr>
          <w:noProof/>
          <w:lang w:eastAsia="zh-CN"/>
        </w:rPr>
        <w:drawing>
          <wp:inline distT="0" distB="0" distL="0" distR="0" wp14:anchorId="2AB01163" wp14:editId="32987F5E">
            <wp:extent cx="3108960" cy="2003425"/>
            <wp:effectExtent l="0" t="0" r="0" b="0"/>
            <wp:docPr id="19" name="图片 19" descr="C:\Users\43739\AppData\Local\Temp\15401845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3739\AppData\Local\Temp\1540184551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6773F" w14:textId="7DECDC26" w:rsidR="00B97719" w:rsidRDefault="00B97719" w:rsidP="00F031D0">
      <w:pPr>
        <w:jc w:val="center"/>
        <w:rPr>
          <w:lang w:eastAsia="zh-CN"/>
        </w:rPr>
      </w:pPr>
      <w:r w:rsidRPr="00B97719">
        <w:rPr>
          <w:noProof/>
          <w:lang w:eastAsia="zh-CN"/>
        </w:rPr>
        <w:lastRenderedPageBreak/>
        <w:drawing>
          <wp:inline distT="0" distB="0" distL="0" distR="0" wp14:anchorId="30AFB1CF" wp14:editId="34648173">
            <wp:extent cx="3100705" cy="1995805"/>
            <wp:effectExtent l="0" t="0" r="4445" b="4445"/>
            <wp:docPr id="20" name="图片 20" descr="C:\Users\43739\AppData\Local\Temp\15401845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43739\AppData\Local\Temp\1540184586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DA12" w14:textId="4B5DC7EB" w:rsidR="00F031D0" w:rsidRPr="00B97719" w:rsidRDefault="00B97719" w:rsidP="00B97719">
      <w:pPr>
        <w:jc w:val="center"/>
        <w:rPr>
          <w:lang w:eastAsia="zh-CN"/>
        </w:rPr>
      </w:pPr>
      <w:r w:rsidRPr="00B97719">
        <w:rPr>
          <w:noProof/>
          <w:lang w:eastAsia="zh-CN"/>
        </w:rPr>
        <w:drawing>
          <wp:inline distT="0" distB="0" distL="0" distR="0" wp14:anchorId="7F2839B2" wp14:editId="335DE76B">
            <wp:extent cx="3053080" cy="1995805"/>
            <wp:effectExtent l="0" t="0" r="0" b="4445"/>
            <wp:docPr id="21" name="图片 21" descr="C:\Users\43739\AppData\Local\Temp\15401847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43739\AppData\Local\Temp\1540184739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8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E949" w14:textId="259D2C4A" w:rsidR="00C5601C" w:rsidRDefault="00196597" w:rsidP="00C5601C">
      <w:pPr>
        <w:pStyle w:val="21"/>
      </w:pPr>
      <w:bookmarkStart w:id="11" w:name="_Toc527931527"/>
      <w:r>
        <w:t>Model Fitting &amp; Evaluation</w:t>
      </w:r>
      <w:bookmarkEnd w:id="11"/>
    </w:p>
    <w:p w14:paraId="220E72D3" w14:textId="1E8074E2" w:rsidR="00B97719" w:rsidRPr="00B97719" w:rsidRDefault="00C5601C" w:rsidP="00B97719">
      <w:pPr>
        <w:pStyle w:val="a0"/>
        <w:numPr>
          <w:ilvl w:val="0"/>
          <w:numId w:val="24"/>
        </w:numPr>
      </w:pPr>
      <w:r>
        <w:t>Model 1</w:t>
      </w:r>
    </w:p>
    <w:p w14:paraId="510D7CFB" w14:textId="4D830081" w:rsidR="00C5601C" w:rsidRDefault="00B97719" w:rsidP="00C5601C">
      <w:pPr>
        <w:pStyle w:val="a0"/>
        <w:numPr>
          <w:ilvl w:val="0"/>
          <w:numId w:val="0"/>
        </w:numPr>
        <w:ind w:left="360" w:hanging="360"/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 xml:space="preserve">e use </w:t>
      </w:r>
      <w:r w:rsidR="00C43C4E">
        <w:rPr>
          <w:lang w:eastAsia="zh-CN"/>
        </w:rPr>
        <w:t>L</w:t>
      </w:r>
      <w:r>
        <w:rPr>
          <w:lang w:eastAsia="zh-CN"/>
        </w:rPr>
        <w:t xml:space="preserve">inear </w:t>
      </w:r>
      <w:r w:rsidR="00C43C4E">
        <w:rPr>
          <w:lang w:eastAsia="zh-CN"/>
        </w:rPr>
        <w:t>R</w:t>
      </w:r>
      <w:r>
        <w:rPr>
          <w:lang w:eastAsia="zh-CN"/>
        </w:rPr>
        <w:t>egression for 3-month situation.</w:t>
      </w:r>
    </w:p>
    <w:p w14:paraId="7C335FFA" w14:textId="284F5B6B" w:rsidR="00B97719" w:rsidRPr="00B97719" w:rsidRDefault="00C5601C" w:rsidP="00B97719">
      <w:pPr>
        <w:pStyle w:val="a0"/>
      </w:pPr>
      <w:r>
        <w:t>Model 2</w:t>
      </w:r>
    </w:p>
    <w:p w14:paraId="7BDCC038" w14:textId="35DF59CB" w:rsidR="00B97719" w:rsidRDefault="00B97719" w:rsidP="00B97719">
      <w:pPr>
        <w:pStyle w:val="a0"/>
        <w:numPr>
          <w:ilvl w:val="0"/>
          <w:numId w:val="0"/>
        </w:numPr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 xml:space="preserve">e use </w:t>
      </w:r>
      <w:r w:rsidRPr="00B97719">
        <w:t>Ridge</w:t>
      </w:r>
      <w:r>
        <w:t xml:space="preserve"> </w:t>
      </w:r>
      <w:r w:rsidRPr="00B97719">
        <w:t>Regression</w:t>
      </w:r>
      <w:r>
        <w:rPr>
          <w:lang w:eastAsia="zh-CN"/>
        </w:rPr>
        <w:t xml:space="preserve"> for 6-month situation.</w:t>
      </w:r>
    </w:p>
    <w:p w14:paraId="60597F1F" w14:textId="79F59BFC" w:rsidR="00B97719" w:rsidRPr="00B97719" w:rsidRDefault="00C5601C" w:rsidP="00B97719">
      <w:pPr>
        <w:pStyle w:val="a0"/>
      </w:pPr>
      <w:r>
        <w:t>Model 3</w:t>
      </w:r>
    </w:p>
    <w:p w14:paraId="08810D04" w14:textId="29CFDBC6" w:rsidR="00B97719" w:rsidRDefault="00B97719" w:rsidP="00B97719">
      <w:pPr>
        <w:pStyle w:val="a0"/>
        <w:numPr>
          <w:ilvl w:val="0"/>
          <w:numId w:val="0"/>
        </w:numPr>
        <w:rPr>
          <w:lang w:eastAsia="zh-CN"/>
        </w:rPr>
      </w:pPr>
      <w:r>
        <w:rPr>
          <w:rFonts w:hint="eastAsia"/>
          <w:lang w:eastAsia="zh-CN"/>
        </w:rPr>
        <w:t>W</w:t>
      </w:r>
      <w:r>
        <w:rPr>
          <w:lang w:eastAsia="zh-CN"/>
        </w:rPr>
        <w:t xml:space="preserve">e use </w:t>
      </w:r>
      <w:r w:rsidRPr="00B97719">
        <w:t>L</w:t>
      </w:r>
      <w:r w:rsidR="00C46078">
        <w:t>a</w:t>
      </w:r>
      <w:r w:rsidRPr="00B97719">
        <w:t>sso</w:t>
      </w:r>
      <w:r>
        <w:t xml:space="preserve"> </w:t>
      </w:r>
      <w:r w:rsidRPr="00B97719">
        <w:t>Regression</w:t>
      </w:r>
      <w:r>
        <w:rPr>
          <w:lang w:eastAsia="zh-CN"/>
        </w:rPr>
        <w:t xml:space="preserve"> for </w:t>
      </w:r>
      <w:r w:rsidR="001C647A">
        <w:rPr>
          <w:lang w:eastAsia="zh-CN"/>
        </w:rPr>
        <w:t>9</w:t>
      </w:r>
      <w:r>
        <w:rPr>
          <w:lang w:eastAsia="zh-CN"/>
        </w:rPr>
        <w:t>-month situation.</w:t>
      </w:r>
    </w:p>
    <w:p w14:paraId="111D037C" w14:textId="77777777" w:rsidR="00B97719" w:rsidRDefault="00B97719" w:rsidP="00B97719">
      <w:pPr>
        <w:pStyle w:val="a0"/>
        <w:numPr>
          <w:ilvl w:val="0"/>
          <w:numId w:val="0"/>
        </w:numPr>
        <w:ind w:left="360"/>
      </w:pPr>
    </w:p>
    <w:p w14:paraId="2CB13040" w14:textId="71B36601" w:rsidR="00C5601C" w:rsidRDefault="00900152" w:rsidP="00C5601C">
      <w:pPr>
        <w:pStyle w:val="21"/>
      </w:pPr>
      <w:bookmarkStart w:id="12" w:name="_Toc527931528"/>
      <w:r>
        <w:t>Hyperparameter Tuning</w:t>
      </w:r>
      <w:bookmarkEnd w:id="12"/>
    </w:p>
    <w:p w14:paraId="2494CA03" w14:textId="6F23B3EB" w:rsidR="00C5601C" w:rsidRDefault="00C46078" w:rsidP="00C5601C">
      <w:r>
        <w:t xml:space="preserve">In the first </w:t>
      </w:r>
      <w:proofErr w:type="gramStart"/>
      <w:r>
        <w:t>case(</w:t>
      </w:r>
      <w:proofErr w:type="gramEnd"/>
      <w:r>
        <w:t>linear  regression), we cannot change the parameter, in the second and third cases, we change the alpha(ridge from 10^-3 to 10^0, lasso from 10^-6 to 10^-3)</w:t>
      </w:r>
      <w:r w:rsidR="00C43C4E">
        <w:t>.We only show those images for the best model of each case and show the rest of them in a table.</w:t>
      </w:r>
    </w:p>
    <w:p w14:paraId="028033CC" w14:textId="77777777" w:rsidR="00C43C4E" w:rsidRDefault="00C43C4E" w:rsidP="00C5601C"/>
    <w:p w14:paraId="10ABBA24" w14:textId="77777777" w:rsidR="00C43C4E" w:rsidRDefault="00C43C4E" w:rsidP="00C5601C"/>
    <w:p w14:paraId="6A5ABDE9" w14:textId="12D1AB77" w:rsidR="00C43C4E" w:rsidRDefault="00C43C4E" w:rsidP="00C5601C">
      <w:r>
        <w:t>Linear Regression:</w:t>
      </w:r>
    </w:p>
    <w:p w14:paraId="45253383" w14:textId="4E23AE45" w:rsidR="00C43C4E" w:rsidRDefault="00C43C4E" w:rsidP="00C43C4E">
      <w:pPr>
        <w:jc w:val="center"/>
        <w:rPr>
          <w:rFonts w:eastAsia="MS Mincho"/>
        </w:rPr>
      </w:pPr>
      <w:r>
        <w:rPr>
          <w:noProof/>
        </w:rPr>
        <w:drawing>
          <wp:inline distT="0" distB="0" distL="0" distR="0" wp14:anchorId="7BA8B9AF" wp14:editId="260EEEFE">
            <wp:extent cx="4300400" cy="2918129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760" cy="29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719F" w14:textId="297A815E" w:rsidR="00C43C4E" w:rsidRDefault="00C43C4E" w:rsidP="00C5601C">
      <w:r w:rsidRPr="00B97719">
        <w:t>Ridge</w:t>
      </w:r>
      <w:r>
        <w:t xml:space="preserve"> </w:t>
      </w:r>
      <w:r w:rsidRPr="00B97719">
        <w:t>Regression</w:t>
      </w:r>
      <w:r>
        <w:t>:(</w:t>
      </w:r>
      <w:r w:rsidRPr="00C43C4E">
        <w:t xml:space="preserve"> </w:t>
      </w:r>
      <w:proofErr w:type="spellStart"/>
      <w:r w:rsidRPr="00C43C4E">
        <w:t>Ridgealpha</w:t>
      </w:r>
      <w:proofErr w:type="spellEnd"/>
      <w:r w:rsidRPr="00C43C4E">
        <w:t>: 0.010</w:t>
      </w:r>
      <w:r>
        <w:t>)</w:t>
      </w:r>
    </w:p>
    <w:p w14:paraId="75F55111" w14:textId="01BD1615" w:rsidR="00C43C4E" w:rsidRDefault="00C43C4E" w:rsidP="00C43C4E">
      <w:pPr>
        <w:jc w:val="center"/>
        <w:rPr>
          <w:rFonts w:eastAsia="MS Mincho"/>
        </w:rPr>
      </w:pPr>
      <w:r>
        <w:rPr>
          <w:noProof/>
        </w:rPr>
        <w:drawing>
          <wp:inline distT="0" distB="0" distL="0" distR="0" wp14:anchorId="5A5FD850" wp14:editId="20091919">
            <wp:extent cx="4358989" cy="2957885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9779" cy="296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D66E" w14:textId="108B7F65" w:rsidR="001C647A" w:rsidRDefault="001C647A" w:rsidP="00C43C4E">
      <w:pPr>
        <w:jc w:val="center"/>
        <w:rPr>
          <w:rFonts w:eastAsia="MS Mincho"/>
        </w:rPr>
      </w:pPr>
    </w:p>
    <w:p w14:paraId="52A31019" w14:textId="5E158DA1" w:rsidR="001C647A" w:rsidRDefault="001C647A" w:rsidP="001C647A">
      <w:pPr>
        <w:rPr>
          <w:rFonts w:eastAsia="MS Mincho"/>
        </w:rPr>
      </w:pPr>
      <w:r w:rsidRPr="001C647A">
        <w:rPr>
          <w:rFonts w:eastAsia="MS Mincho"/>
        </w:rPr>
        <w:lastRenderedPageBreak/>
        <w:t>Lasso Regression</w:t>
      </w:r>
      <w:r>
        <w:rPr>
          <w:rFonts w:eastAsia="MS Mincho"/>
        </w:rPr>
        <w:t xml:space="preserve">:( </w:t>
      </w:r>
      <w:proofErr w:type="spellStart"/>
      <w:r w:rsidRPr="001C647A">
        <w:rPr>
          <w:rFonts w:eastAsia="MS Mincho"/>
        </w:rPr>
        <w:t>Lassoalpha</w:t>
      </w:r>
      <w:proofErr w:type="spellEnd"/>
      <w:r w:rsidRPr="001C647A">
        <w:rPr>
          <w:rFonts w:eastAsia="MS Mincho"/>
        </w:rPr>
        <w:t>: 0.000100</w:t>
      </w:r>
      <w:r>
        <w:rPr>
          <w:rFonts w:eastAsia="MS Mincho"/>
        </w:rPr>
        <w:t>)</w:t>
      </w:r>
    </w:p>
    <w:p w14:paraId="04895FE8" w14:textId="477CEDC3" w:rsidR="001C647A" w:rsidRDefault="001C647A" w:rsidP="001C647A">
      <w:pPr>
        <w:jc w:val="center"/>
        <w:rPr>
          <w:rFonts w:eastAsia="MS Mincho"/>
        </w:rPr>
      </w:pPr>
      <w:r>
        <w:rPr>
          <w:noProof/>
        </w:rPr>
        <w:drawing>
          <wp:inline distT="0" distB="0" distL="0" distR="0" wp14:anchorId="1EBA1A73" wp14:editId="19DB4543">
            <wp:extent cx="4441463" cy="3013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2713" cy="30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3BE3" w14:textId="761282D6" w:rsidR="001C647A" w:rsidRDefault="004B7BA6" w:rsidP="004B7BA6">
      <w:pPr>
        <w:rPr>
          <w:rFonts w:eastAsia="MS Mincho"/>
        </w:rPr>
      </w:pPr>
      <w:r>
        <w:rPr>
          <w:rFonts w:eastAsia="MS Mincho" w:hint="eastAsia"/>
        </w:rPr>
        <w:t>H</w:t>
      </w:r>
      <w:r>
        <w:rPr>
          <w:rFonts w:eastAsia="MS Mincho"/>
        </w:rPr>
        <w:t>ere is the table:</w:t>
      </w:r>
    </w:p>
    <w:p w14:paraId="7DFF21B1" w14:textId="61F9AAA8" w:rsidR="001C647A" w:rsidRDefault="00C80326" w:rsidP="00C80326">
      <w:pPr>
        <w:jc w:val="center"/>
        <w:rPr>
          <w:rFonts w:eastAsia="MS Mincho"/>
        </w:rPr>
      </w:pPr>
      <w:r w:rsidRPr="00C80326">
        <w:rPr>
          <w:rFonts w:eastAsia="MS Mincho"/>
          <w:noProof/>
        </w:rPr>
        <w:drawing>
          <wp:inline distT="0" distB="0" distL="0" distR="0" wp14:anchorId="455533B9" wp14:editId="24E78C2F">
            <wp:extent cx="4719320" cy="3041650"/>
            <wp:effectExtent l="0" t="0" r="5080" b="6350"/>
            <wp:docPr id="28" name="图片 28" descr="C:\Users\43739\AppData\Local\Temp\WeChat Files\844522812315587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43739\AppData\Local\Temp\WeChat Files\84452281231558724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32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88DD" w14:textId="77777777" w:rsidR="00C43C4E" w:rsidRPr="00C43C4E" w:rsidRDefault="00C43C4E" w:rsidP="00C5601C">
      <w:pPr>
        <w:rPr>
          <w:rFonts w:eastAsia="MS Mincho"/>
        </w:rPr>
      </w:pPr>
    </w:p>
    <w:p w14:paraId="7B16A8DB" w14:textId="6EF28E3A" w:rsidR="00C5601C" w:rsidRDefault="00900152" w:rsidP="00C5601C">
      <w:pPr>
        <w:pStyle w:val="21"/>
      </w:pPr>
      <w:bookmarkStart w:id="13" w:name="_Toc527931529"/>
      <w:r>
        <w:lastRenderedPageBreak/>
        <w:t>Ensembling</w:t>
      </w:r>
      <w:bookmarkEnd w:id="13"/>
    </w:p>
    <w:p w14:paraId="2F58DC9C" w14:textId="30E6BB37" w:rsidR="00C5601C" w:rsidRDefault="004B7BA6" w:rsidP="00C5601C">
      <w:r>
        <w:t xml:space="preserve">After the </w:t>
      </w:r>
      <w:proofErr w:type="spellStart"/>
      <w:r>
        <w:t>ensembling</w:t>
      </w:r>
      <w:proofErr w:type="spellEnd"/>
      <w:r>
        <w:t xml:space="preserve"> process, we get better result:</w:t>
      </w:r>
    </w:p>
    <w:p w14:paraId="344B4FC8" w14:textId="77777777" w:rsidR="004B7BA6" w:rsidRDefault="004B7BA6" w:rsidP="004B7BA6">
      <w:r>
        <w:t>Test set MSE: 0.31</w:t>
      </w:r>
    </w:p>
    <w:p w14:paraId="377D6169" w14:textId="4840693F" w:rsidR="004B7BA6" w:rsidRDefault="004B7BA6" w:rsidP="004B7BA6">
      <w:r>
        <w:t>Test set R-Squared: 0.64</w:t>
      </w:r>
    </w:p>
    <w:p w14:paraId="7F141AAB" w14:textId="7FDA23FA" w:rsidR="00C5601C" w:rsidRDefault="00900152" w:rsidP="00C5601C">
      <w:pPr>
        <w:pStyle w:val="21"/>
      </w:pPr>
      <w:bookmarkStart w:id="14" w:name="_Toc527931530"/>
      <w:r>
        <w:t>Conclusions</w:t>
      </w:r>
      <w:bookmarkEnd w:id="14"/>
    </w:p>
    <w:p w14:paraId="5C05339C" w14:textId="2B2E3F9D" w:rsidR="003665D9" w:rsidRDefault="00C5601C" w:rsidP="006C6607">
      <w:r>
        <w:t>INSERT TEXT HERE</w:t>
      </w:r>
    </w:p>
    <w:p w14:paraId="683D0E06" w14:textId="76C835EA" w:rsidR="00196597" w:rsidRDefault="003665D9" w:rsidP="003665D9">
      <w:pPr>
        <w:pStyle w:val="1"/>
      </w:pPr>
      <w:bookmarkStart w:id="15" w:name="_Toc527931531"/>
      <w:r>
        <w:lastRenderedPageBreak/>
        <w:t>Appendix</w:t>
      </w:r>
      <w:bookmarkEnd w:id="15"/>
    </w:p>
    <w:p w14:paraId="02D74A15" w14:textId="3D844C25" w:rsidR="001B07E1" w:rsidRDefault="001B07E1" w:rsidP="001B07E1">
      <w:pPr>
        <w:pStyle w:val="21"/>
      </w:pPr>
      <w:bookmarkStart w:id="16" w:name="_Toc527931532"/>
      <w:r>
        <w:t>Github Repository</w:t>
      </w:r>
      <w:bookmarkEnd w:id="16"/>
    </w:p>
    <w:p w14:paraId="79C94C36" w14:textId="22CE9AE7" w:rsidR="001B07E1" w:rsidRPr="00607935" w:rsidRDefault="0096674C" w:rsidP="00CB60A2">
      <w:pPr>
        <w:rPr>
          <w:u w:val="single"/>
        </w:rPr>
      </w:pPr>
      <w:hyperlink r:id="rId30" w:history="1">
        <w:r w:rsidR="00643E35">
          <w:rPr>
            <w:rStyle w:val="afff6"/>
          </w:rPr>
          <w:t>IE598_F18_MLF_GROUP_PROJECT (LINK)</w:t>
        </w:r>
      </w:hyperlink>
      <w:r w:rsidR="001B07E1" w:rsidRPr="00607935">
        <w:rPr>
          <w:u w:val="single"/>
        </w:rPr>
        <w:t xml:space="preserve"> </w:t>
      </w:r>
    </w:p>
    <w:p w14:paraId="6DD3DF32" w14:textId="1E18EAB0" w:rsidR="00C14926" w:rsidRDefault="00C14926"/>
    <w:sectPr w:rsidR="00C14926">
      <w:headerReference w:type="default" r:id="rId31"/>
      <w:footerReference w:type="default" r:id="rId32"/>
      <w:pgSz w:w="12240" w:h="15840" w:code="1"/>
      <w:pgMar w:top="2520" w:right="1555" w:bottom="1800" w:left="1555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33E77" w14:textId="77777777" w:rsidR="00A63F5E" w:rsidRDefault="00A63F5E">
      <w:pPr>
        <w:spacing w:after="0" w:line="240" w:lineRule="auto"/>
      </w:pPr>
      <w:r>
        <w:separator/>
      </w:r>
    </w:p>
  </w:endnote>
  <w:endnote w:type="continuationSeparator" w:id="0">
    <w:p w14:paraId="32D41D36" w14:textId="77777777" w:rsidR="00A63F5E" w:rsidRDefault="00A63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019A2D" w14:textId="77777777" w:rsidR="00A63F5E" w:rsidRDefault="00A63F5E">
    <w:pPr>
      <w:pStyle w:val="a7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FB0B6C" w14:textId="77777777" w:rsidR="00A63F5E" w:rsidRDefault="00A63F5E">
      <w:pPr>
        <w:spacing w:after="0" w:line="240" w:lineRule="auto"/>
      </w:pPr>
      <w:r>
        <w:separator/>
      </w:r>
    </w:p>
  </w:footnote>
  <w:footnote w:type="continuationSeparator" w:id="0">
    <w:p w14:paraId="77DFA41A" w14:textId="77777777" w:rsidR="00A63F5E" w:rsidRDefault="00A63F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96AD28" w14:textId="77777777" w:rsidR="00A63F5E" w:rsidRDefault="00A63F5E">
    <w:pPr>
      <w:pStyle w:val="HeaderShaded"/>
      <w:tabs>
        <w:tab w:val="left" w:pos="5032"/>
      </w:tabs>
    </w:pPr>
    <w:r>
      <w:t>Table of Contents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7B242E" w14:textId="79CDDDFA" w:rsidR="00A63F5E" w:rsidRPr="00BA495B" w:rsidRDefault="00A63F5E">
    <w:pPr>
      <w:pStyle w:val="HeaderShaded"/>
      <w:rPr>
        <w:sz w:val="4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2101E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nnualReport"/>
  </w:abstractNum>
  <w:abstractNum w:abstractNumId="11" w15:restartNumberingAfterBreak="0">
    <w:nsid w:val="0746444D"/>
    <w:multiLevelType w:val="hybridMultilevel"/>
    <w:tmpl w:val="482C2BA6"/>
    <w:lvl w:ilvl="0" w:tplc="55702B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7F6A45"/>
    <w:multiLevelType w:val="multilevel"/>
    <w:tmpl w:val="80C0D6D2"/>
    <w:lvl w:ilvl="0">
      <w:start w:val="1"/>
      <w:numFmt w:val="decimal"/>
      <w:pStyle w:val="a0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4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3"/>
  </w:num>
  <w:num w:numId="16">
    <w:abstractNumId w:val="16"/>
  </w:num>
  <w:num w:numId="17">
    <w:abstractNumId w:val="12"/>
  </w:num>
  <w:num w:numId="18">
    <w:abstractNumId w:val="10"/>
  </w:num>
  <w:num w:numId="19">
    <w:abstractNumId w:val="15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1"/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EB0"/>
    <w:rsid w:val="00036773"/>
    <w:rsid w:val="00076EB0"/>
    <w:rsid w:val="000B062F"/>
    <w:rsid w:val="00136A80"/>
    <w:rsid w:val="001867E4"/>
    <w:rsid w:val="00196597"/>
    <w:rsid w:val="001B07E1"/>
    <w:rsid w:val="001C2DD1"/>
    <w:rsid w:val="001C647A"/>
    <w:rsid w:val="00242378"/>
    <w:rsid w:val="002812BD"/>
    <w:rsid w:val="00282FB3"/>
    <w:rsid w:val="00297611"/>
    <w:rsid w:val="0033269B"/>
    <w:rsid w:val="00332B08"/>
    <w:rsid w:val="003665D9"/>
    <w:rsid w:val="00394B35"/>
    <w:rsid w:val="004304BD"/>
    <w:rsid w:val="00446806"/>
    <w:rsid w:val="00456F27"/>
    <w:rsid w:val="00473049"/>
    <w:rsid w:val="00484761"/>
    <w:rsid w:val="004B7BA6"/>
    <w:rsid w:val="004E0F97"/>
    <w:rsid w:val="00570AAF"/>
    <w:rsid w:val="005766A9"/>
    <w:rsid w:val="005816F9"/>
    <w:rsid w:val="005A13D2"/>
    <w:rsid w:val="005E4F76"/>
    <w:rsid w:val="00607935"/>
    <w:rsid w:val="00643E35"/>
    <w:rsid w:val="00663038"/>
    <w:rsid w:val="006A25E0"/>
    <w:rsid w:val="006C6607"/>
    <w:rsid w:val="00720DC0"/>
    <w:rsid w:val="0076526A"/>
    <w:rsid w:val="00793CB0"/>
    <w:rsid w:val="00794B0D"/>
    <w:rsid w:val="007A096F"/>
    <w:rsid w:val="007B3AD5"/>
    <w:rsid w:val="007B56A0"/>
    <w:rsid w:val="007F5CB2"/>
    <w:rsid w:val="00813EB8"/>
    <w:rsid w:val="008F6C83"/>
    <w:rsid w:val="00900152"/>
    <w:rsid w:val="0096674C"/>
    <w:rsid w:val="009774A6"/>
    <w:rsid w:val="00985F50"/>
    <w:rsid w:val="009B6560"/>
    <w:rsid w:val="009E0B85"/>
    <w:rsid w:val="009F5381"/>
    <w:rsid w:val="00A159D0"/>
    <w:rsid w:val="00A63F5E"/>
    <w:rsid w:val="00AC67BB"/>
    <w:rsid w:val="00AE76BB"/>
    <w:rsid w:val="00AF2B10"/>
    <w:rsid w:val="00B146C2"/>
    <w:rsid w:val="00B97719"/>
    <w:rsid w:val="00BA495B"/>
    <w:rsid w:val="00C14926"/>
    <w:rsid w:val="00C43C4E"/>
    <w:rsid w:val="00C46078"/>
    <w:rsid w:val="00C5601C"/>
    <w:rsid w:val="00C80326"/>
    <w:rsid w:val="00CB5884"/>
    <w:rsid w:val="00CB60A2"/>
    <w:rsid w:val="00CD3F06"/>
    <w:rsid w:val="00D9762B"/>
    <w:rsid w:val="00E53F4F"/>
    <w:rsid w:val="00E760F4"/>
    <w:rsid w:val="00E96C1B"/>
    <w:rsid w:val="00EB5AD1"/>
    <w:rsid w:val="00F031D0"/>
    <w:rsid w:val="00F652E7"/>
    <w:rsid w:val="00F76F03"/>
    <w:rsid w:val="00F951CC"/>
    <w:rsid w:val="00FF0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9"/>
    <o:shapelayout v:ext="edit">
      <o:idmap v:ext="edit" data="1"/>
    </o:shapelayout>
  </w:shapeDefaults>
  <w:decimalSymbol w:val="."/>
  <w:listSeparator w:val=","/>
  <w14:docId w14:val="4455C01A"/>
  <w15:docId w15:val="{EE6AD8A0-78A9-4838-9CF4-8AF1BD57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1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Pr>
      <w:kern w:val="20"/>
    </w:rPr>
  </w:style>
  <w:style w:type="paragraph" w:styleId="1">
    <w:name w:val="heading 1"/>
    <w:basedOn w:val="a1"/>
    <w:next w:val="a1"/>
    <w:link w:val="10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1"/>
    <w:next w:val="a1"/>
    <w:link w:val="22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1"/>
    <w:next w:val="a1"/>
    <w:link w:val="32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1"/>
    <w:next w:val="a1"/>
    <w:link w:val="42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1"/>
    <w:next w:val="a1"/>
    <w:link w:val="52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1"/>
    <w:next w:val="a1"/>
    <w:link w:val="60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1"/>
    <w:next w:val="a1"/>
    <w:link w:val="70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1"/>
    <w:next w:val="a1"/>
    <w:link w:val="90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6">
    <w:name w:val="页眉 字符"/>
    <w:basedOn w:val="a2"/>
    <w:link w:val="a5"/>
    <w:uiPriority w:val="99"/>
    <w:rPr>
      <w:kern w:val="20"/>
    </w:rPr>
  </w:style>
  <w:style w:type="paragraph" w:styleId="a7">
    <w:name w:val="footer"/>
    <w:basedOn w:val="a1"/>
    <w:link w:val="a8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a8">
    <w:name w:val="页脚 字符"/>
    <w:basedOn w:val="a2"/>
    <w:link w:val="a7"/>
    <w:uiPriority w:val="99"/>
    <w:rPr>
      <w:kern w:val="20"/>
    </w:rPr>
  </w:style>
  <w:style w:type="table" w:styleId="a9">
    <w:name w:val="Table Grid"/>
    <w:basedOn w:val="a3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link w:val="ab"/>
    <w:uiPriority w:val="1"/>
    <w:qFormat/>
    <w:pPr>
      <w:spacing w:after="0" w:line="240" w:lineRule="auto"/>
    </w:pPr>
  </w:style>
  <w:style w:type="paragraph" w:styleId="ac">
    <w:name w:val="Balloon Text"/>
    <w:basedOn w:val="a1"/>
    <w:link w:val="ad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ad">
    <w:name w:val="批注框文本 字符"/>
    <w:basedOn w:val="a2"/>
    <w:link w:val="ac"/>
    <w:uiPriority w:val="99"/>
    <w:semiHidden/>
    <w:rPr>
      <w:rFonts w:ascii="Tahoma" w:hAnsi="Tahoma" w:cs="Tahoma"/>
      <w:sz w:val="16"/>
    </w:rPr>
  </w:style>
  <w:style w:type="character" w:customStyle="1" w:styleId="10">
    <w:name w:val="标题 1 字符"/>
    <w:basedOn w:val="a2"/>
    <w:link w:val="1"/>
    <w:uiPriority w:val="1"/>
    <w:rPr>
      <w:kern w:val="20"/>
      <w:sz w:val="36"/>
    </w:rPr>
  </w:style>
  <w:style w:type="character" w:customStyle="1" w:styleId="22">
    <w:name w:val="标题 2 字符"/>
    <w:basedOn w:val="a2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ae">
    <w:name w:val="Placeholder Text"/>
    <w:basedOn w:val="a2"/>
    <w:uiPriority w:val="99"/>
    <w:semiHidden/>
    <w:rPr>
      <w:color w:val="808080"/>
    </w:rPr>
  </w:style>
  <w:style w:type="paragraph" w:styleId="af">
    <w:name w:val="Quote"/>
    <w:basedOn w:val="a1"/>
    <w:next w:val="a1"/>
    <w:link w:val="af0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af0">
    <w:name w:val="引用 字符"/>
    <w:basedOn w:val="a2"/>
    <w:link w:val="af"/>
    <w:uiPriority w:val="9"/>
    <w:rPr>
      <w:i/>
      <w:iCs/>
      <w:color w:val="7E97AD" w:themeColor="accent1"/>
      <w:kern w:val="20"/>
      <w:sz w:val="28"/>
    </w:rPr>
  </w:style>
  <w:style w:type="paragraph" w:styleId="af1">
    <w:name w:val="Bibliography"/>
    <w:basedOn w:val="a1"/>
    <w:next w:val="a1"/>
    <w:uiPriority w:val="37"/>
    <w:semiHidden/>
    <w:unhideWhenUsed/>
  </w:style>
  <w:style w:type="paragraph" w:styleId="af2">
    <w:name w:val="Block Text"/>
    <w:basedOn w:val="a1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f3">
    <w:name w:val="Body Text"/>
    <w:basedOn w:val="a1"/>
    <w:link w:val="af4"/>
    <w:uiPriority w:val="99"/>
    <w:semiHidden/>
    <w:unhideWhenUsed/>
    <w:pPr>
      <w:spacing w:after="120"/>
    </w:pPr>
  </w:style>
  <w:style w:type="character" w:customStyle="1" w:styleId="af4">
    <w:name w:val="正文文本 字符"/>
    <w:basedOn w:val="a2"/>
    <w:link w:val="af3"/>
    <w:uiPriority w:val="99"/>
    <w:semiHidden/>
  </w:style>
  <w:style w:type="paragraph" w:styleId="23">
    <w:name w:val="Body Text 2"/>
    <w:basedOn w:val="a1"/>
    <w:link w:val="24"/>
    <w:uiPriority w:val="99"/>
    <w:semiHidden/>
    <w:unhideWhenUsed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semiHidden/>
  </w:style>
  <w:style w:type="paragraph" w:styleId="33">
    <w:name w:val="Body Text 3"/>
    <w:basedOn w:val="a1"/>
    <w:link w:val="34"/>
    <w:uiPriority w:val="99"/>
    <w:semiHidden/>
    <w:unhideWhenUsed/>
    <w:pPr>
      <w:spacing w:after="120"/>
    </w:pPr>
    <w:rPr>
      <w:sz w:val="16"/>
    </w:rPr>
  </w:style>
  <w:style w:type="character" w:customStyle="1" w:styleId="34">
    <w:name w:val="正文文本 3 字符"/>
    <w:basedOn w:val="a2"/>
    <w:link w:val="33"/>
    <w:uiPriority w:val="99"/>
    <w:semiHidden/>
    <w:rPr>
      <w:sz w:val="16"/>
    </w:rPr>
  </w:style>
  <w:style w:type="paragraph" w:styleId="af5">
    <w:name w:val="Body Text First Indent"/>
    <w:basedOn w:val="af3"/>
    <w:link w:val="af6"/>
    <w:uiPriority w:val="99"/>
    <w:semiHidden/>
    <w:unhideWhenUsed/>
    <w:pPr>
      <w:spacing w:after="200"/>
      <w:ind w:firstLine="360"/>
    </w:pPr>
  </w:style>
  <w:style w:type="character" w:customStyle="1" w:styleId="af6">
    <w:name w:val="正文文本首行缩进 字符"/>
    <w:basedOn w:val="af4"/>
    <w:link w:val="af5"/>
    <w:uiPriority w:val="99"/>
    <w:semiHidden/>
  </w:style>
  <w:style w:type="paragraph" w:styleId="af7">
    <w:name w:val="Body Text Indent"/>
    <w:basedOn w:val="a1"/>
    <w:link w:val="af8"/>
    <w:uiPriority w:val="99"/>
    <w:semiHidden/>
    <w:unhideWhenUsed/>
    <w:pPr>
      <w:spacing w:after="120"/>
      <w:ind w:left="360"/>
    </w:pPr>
  </w:style>
  <w:style w:type="character" w:customStyle="1" w:styleId="af8">
    <w:name w:val="正文文本缩进 字符"/>
    <w:basedOn w:val="a2"/>
    <w:link w:val="af7"/>
    <w:uiPriority w:val="99"/>
    <w:semiHidden/>
  </w:style>
  <w:style w:type="paragraph" w:styleId="25">
    <w:name w:val="Body Text First Indent 2"/>
    <w:basedOn w:val="af7"/>
    <w:link w:val="26"/>
    <w:uiPriority w:val="99"/>
    <w:semiHidden/>
    <w:unhideWhenUsed/>
    <w:pPr>
      <w:spacing w:after="200"/>
      <w:ind w:firstLine="360"/>
    </w:pPr>
  </w:style>
  <w:style w:type="character" w:customStyle="1" w:styleId="26">
    <w:name w:val="正文文本首行缩进 2 字符"/>
    <w:basedOn w:val="af8"/>
    <w:link w:val="25"/>
    <w:uiPriority w:val="99"/>
    <w:semiHidden/>
  </w:style>
  <w:style w:type="paragraph" w:styleId="27">
    <w:name w:val="Body Text Indent 2"/>
    <w:basedOn w:val="a1"/>
    <w:link w:val="28"/>
    <w:uiPriority w:val="99"/>
    <w:semiHidden/>
    <w:unhideWhenUsed/>
    <w:pPr>
      <w:spacing w:after="120" w:line="480" w:lineRule="auto"/>
      <w:ind w:left="360"/>
    </w:pPr>
  </w:style>
  <w:style w:type="character" w:customStyle="1" w:styleId="28">
    <w:name w:val="正文文本缩进 2 字符"/>
    <w:basedOn w:val="a2"/>
    <w:link w:val="27"/>
    <w:uiPriority w:val="99"/>
    <w:semiHidden/>
  </w:style>
  <w:style w:type="paragraph" w:styleId="35">
    <w:name w:val="Body Text Indent 3"/>
    <w:basedOn w:val="a1"/>
    <w:link w:val="36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6">
    <w:name w:val="正文文本缩进 3 字符"/>
    <w:basedOn w:val="a2"/>
    <w:link w:val="35"/>
    <w:uiPriority w:val="99"/>
    <w:semiHidden/>
    <w:rPr>
      <w:sz w:val="16"/>
    </w:rPr>
  </w:style>
  <w:style w:type="character" w:styleId="af9">
    <w:name w:val="Book Title"/>
    <w:basedOn w:val="a2"/>
    <w:uiPriority w:val="33"/>
    <w:semiHidden/>
    <w:unhideWhenUsed/>
    <w:rPr>
      <w:b/>
      <w:bCs/>
      <w:smallCaps/>
      <w:spacing w:val="5"/>
    </w:rPr>
  </w:style>
  <w:style w:type="paragraph" w:styleId="afa">
    <w:name w:val="caption"/>
    <w:basedOn w:val="a1"/>
    <w:next w:val="a1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b">
    <w:name w:val="Closing"/>
    <w:basedOn w:val="a1"/>
    <w:link w:val="afc"/>
    <w:uiPriority w:val="99"/>
    <w:semiHidden/>
    <w:unhideWhenUsed/>
    <w:pPr>
      <w:spacing w:after="0" w:line="240" w:lineRule="auto"/>
      <w:ind w:left="4320"/>
    </w:pPr>
  </w:style>
  <w:style w:type="character" w:customStyle="1" w:styleId="afc">
    <w:name w:val="结束语 字符"/>
    <w:basedOn w:val="a2"/>
    <w:link w:val="afb"/>
    <w:uiPriority w:val="99"/>
    <w:semiHidden/>
  </w:style>
  <w:style w:type="table" w:styleId="afd">
    <w:name w:val="Colorful Grid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-2">
    <w:name w:val="Colorful Grid Accent 2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-3">
    <w:name w:val="Colorful Grid Accent 3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">
    <w:name w:val="Colorful Grid Accent 4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-5">
    <w:name w:val="Colorful Grid Accent 5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-6">
    <w:name w:val="Colorful Grid Accent 6"/>
    <w:basedOn w:val="a3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e">
    <w:name w:val="Colorful List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-20">
    <w:name w:val="Colorful List Accent 2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-30">
    <w:name w:val="Colorful List Accent 3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-40">
    <w:name w:val="Colorful List Accent 4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-50">
    <w:name w:val="Colorful List Accent 5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-60">
    <w:name w:val="Colorful List Accent 6"/>
    <w:basedOn w:val="a3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f">
    <w:name w:val="Colorful Shading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-41">
    <w:name w:val="Colorful Shading Accent 4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0">
    <w:name w:val="annotation reference"/>
    <w:basedOn w:val="a2"/>
    <w:uiPriority w:val="99"/>
    <w:semiHidden/>
    <w:unhideWhenUsed/>
    <w:rPr>
      <w:sz w:val="16"/>
    </w:rPr>
  </w:style>
  <w:style w:type="paragraph" w:styleId="aff1">
    <w:name w:val="annotation text"/>
    <w:basedOn w:val="a1"/>
    <w:link w:val="aff2"/>
    <w:uiPriority w:val="99"/>
    <w:semiHidden/>
    <w:unhideWhenUsed/>
    <w:pPr>
      <w:spacing w:line="240" w:lineRule="auto"/>
    </w:pPr>
  </w:style>
  <w:style w:type="character" w:customStyle="1" w:styleId="aff2">
    <w:name w:val="批注文字 字符"/>
    <w:basedOn w:val="a2"/>
    <w:link w:val="aff1"/>
    <w:uiPriority w:val="99"/>
    <w:semiHidden/>
    <w:rPr>
      <w:sz w:val="20"/>
    </w:rPr>
  </w:style>
  <w:style w:type="paragraph" w:styleId="aff3">
    <w:name w:val="annotation subject"/>
    <w:basedOn w:val="aff1"/>
    <w:next w:val="aff1"/>
    <w:link w:val="aff4"/>
    <w:uiPriority w:val="99"/>
    <w:semiHidden/>
    <w:unhideWhenUsed/>
    <w:rPr>
      <w:b/>
      <w:bCs/>
    </w:rPr>
  </w:style>
  <w:style w:type="character" w:customStyle="1" w:styleId="aff4">
    <w:name w:val="批注主题 字符"/>
    <w:basedOn w:val="aff2"/>
    <w:link w:val="aff3"/>
    <w:uiPriority w:val="99"/>
    <w:semiHidden/>
    <w:rPr>
      <w:b/>
      <w:bCs/>
      <w:sz w:val="20"/>
    </w:rPr>
  </w:style>
  <w:style w:type="table" w:styleId="aff5">
    <w:name w:val="Dark List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-22">
    <w:name w:val="Dark List Accent 2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-32">
    <w:name w:val="Dark List Accent 3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-42">
    <w:name w:val="Dark List Accent 4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-52">
    <w:name w:val="Dark List Accent 5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-62">
    <w:name w:val="Dark List Accent 6"/>
    <w:basedOn w:val="a3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f6">
    <w:name w:val="Date"/>
    <w:basedOn w:val="a1"/>
    <w:next w:val="a1"/>
    <w:link w:val="aff7"/>
    <w:uiPriority w:val="99"/>
    <w:semiHidden/>
    <w:unhideWhenUsed/>
  </w:style>
  <w:style w:type="character" w:customStyle="1" w:styleId="aff7">
    <w:name w:val="日期 字符"/>
    <w:basedOn w:val="a2"/>
    <w:link w:val="aff6"/>
    <w:uiPriority w:val="99"/>
    <w:semiHidden/>
  </w:style>
  <w:style w:type="paragraph" w:styleId="aff8">
    <w:name w:val="Document Map"/>
    <w:basedOn w:val="a1"/>
    <w:link w:val="aff9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aff9">
    <w:name w:val="文档结构图 字符"/>
    <w:basedOn w:val="a2"/>
    <w:link w:val="aff8"/>
    <w:uiPriority w:val="99"/>
    <w:semiHidden/>
    <w:rPr>
      <w:rFonts w:ascii="Tahoma" w:hAnsi="Tahoma" w:cs="Tahoma"/>
      <w:sz w:val="16"/>
    </w:rPr>
  </w:style>
  <w:style w:type="paragraph" w:styleId="affa">
    <w:name w:val="E-mail Signature"/>
    <w:basedOn w:val="a1"/>
    <w:link w:val="affb"/>
    <w:uiPriority w:val="99"/>
    <w:semiHidden/>
    <w:unhideWhenUsed/>
    <w:pPr>
      <w:spacing w:after="0" w:line="240" w:lineRule="auto"/>
    </w:pPr>
  </w:style>
  <w:style w:type="character" w:customStyle="1" w:styleId="affb">
    <w:name w:val="电子邮件签名 字符"/>
    <w:basedOn w:val="a2"/>
    <w:link w:val="affa"/>
    <w:uiPriority w:val="99"/>
    <w:semiHidden/>
  </w:style>
  <w:style w:type="character" w:styleId="affc">
    <w:name w:val="Emphasis"/>
    <w:basedOn w:val="a2"/>
    <w:uiPriority w:val="20"/>
    <w:semiHidden/>
    <w:unhideWhenUsed/>
    <w:rPr>
      <w:i/>
      <w:iCs/>
    </w:rPr>
  </w:style>
  <w:style w:type="character" w:styleId="affd">
    <w:name w:val="endnote reference"/>
    <w:basedOn w:val="a2"/>
    <w:uiPriority w:val="99"/>
    <w:semiHidden/>
    <w:unhideWhenUsed/>
    <w:rPr>
      <w:vertAlign w:val="superscript"/>
    </w:rPr>
  </w:style>
  <w:style w:type="paragraph" w:styleId="affe">
    <w:name w:val="endnote text"/>
    <w:basedOn w:val="a1"/>
    <w:link w:val="afff"/>
    <w:uiPriority w:val="99"/>
    <w:semiHidden/>
    <w:unhideWhenUsed/>
    <w:pPr>
      <w:spacing w:after="0" w:line="240" w:lineRule="auto"/>
    </w:pPr>
  </w:style>
  <w:style w:type="character" w:customStyle="1" w:styleId="afff">
    <w:name w:val="尾注文本 字符"/>
    <w:basedOn w:val="a2"/>
    <w:link w:val="affe"/>
    <w:uiPriority w:val="99"/>
    <w:semiHidden/>
    <w:rPr>
      <w:sz w:val="20"/>
    </w:rPr>
  </w:style>
  <w:style w:type="paragraph" w:styleId="afff0">
    <w:name w:val="envelope address"/>
    <w:basedOn w:val="a1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afff1">
    <w:name w:val="envelope return"/>
    <w:basedOn w:val="a1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afff2">
    <w:name w:val="FollowedHyperlink"/>
    <w:basedOn w:val="a2"/>
    <w:uiPriority w:val="99"/>
    <w:semiHidden/>
    <w:unhideWhenUsed/>
    <w:rPr>
      <w:color w:val="969696" w:themeColor="followedHyperlink"/>
      <w:u w:val="single"/>
    </w:rPr>
  </w:style>
  <w:style w:type="character" w:styleId="afff3">
    <w:name w:val="footnote reference"/>
    <w:basedOn w:val="a2"/>
    <w:uiPriority w:val="99"/>
    <w:semiHidden/>
    <w:unhideWhenUsed/>
    <w:rPr>
      <w:vertAlign w:val="superscript"/>
    </w:rPr>
  </w:style>
  <w:style w:type="paragraph" w:styleId="afff4">
    <w:name w:val="footnote text"/>
    <w:basedOn w:val="a1"/>
    <w:link w:val="afff5"/>
    <w:uiPriority w:val="99"/>
    <w:semiHidden/>
    <w:unhideWhenUsed/>
    <w:pPr>
      <w:spacing w:after="0" w:line="240" w:lineRule="auto"/>
    </w:pPr>
  </w:style>
  <w:style w:type="character" w:customStyle="1" w:styleId="afff5">
    <w:name w:val="脚注文本 字符"/>
    <w:basedOn w:val="a2"/>
    <w:link w:val="afff4"/>
    <w:uiPriority w:val="99"/>
    <w:semiHidden/>
    <w:rPr>
      <w:sz w:val="20"/>
    </w:rPr>
  </w:style>
  <w:style w:type="character" w:customStyle="1" w:styleId="32">
    <w:name w:val="标题 3 字符"/>
    <w:basedOn w:val="a2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2">
    <w:name w:val="标题 4 字符"/>
    <w:basedOn w:val="a2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2">
    <w:name w:val="标题 5 字符"/>
    <w:basedOn w:val="a2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0">
    <w:name w:val="标题 6 字符"/>
    <w:basedOn w:val="a2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0">
    <w:name w:val="标题 7 字符"/>
    <w:basedOn w:val="a2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0">
    <w:name w:val="标题 8 字符"/>
    <w:basedOn w:val="a2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0">
    <w:name w:val="标题 9 字符"/>
    <w:basedOn w:val="a2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2"/>
    <w:uiPriority w:val="99"/>
    <w:semiHidden/>
    <w:unhideWhenUsed/>
  </w:style>
  <w:style w:type="paragraph" w:styleId="HTML0">
    <w:name w:val="HTML Address"/>
    <w:basedOn w:val="a1"/>
    <w:link w:val="HTML1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1">
    <w:name w:val="HTML 地址 字符"/>
    <w:basedOn w:val="a2"/>
    <w:link w:val="HTML0"/>
    <w:uiPriority w:val="99"/>
    <w:semiHidden/>
    <w:rPr>
      <w:i/>
      <w:iCs/>
    </w:rPr>
  </w:style>
  <w:style w:type="character" w:styleId="HTML2">
    <w:name w:val="HTML Cite"/>
    <w:basedOn w:val="a2"/>
    <w:uiPriority w:val="99"/>
    <w:semiHidden/>
    <w:unhideWhenUsed/>
    <w:rPr>
      <w:i/>
      <w:iCs/>
    </w:rPr>
  </w:style>
  <w:style w:type="character" w:styleId="HTML3">
    <w:name w:val="HTML Code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4">
    <w:name w:val="HTML Definition"/>
    <w:basedOn w:val="a2"/>
    <w:uiPriority w:val="99"/>
    <w:semiHidden/>
    <w:unhideWhenUsed/>
    <w:rPr>
      <w:i/>
      <w:iCs/>
    </w:rPr>
  </w:style>
  <w:style w:type="character" w:styleId="HTML5">
    <w:name w:val="HTML Keyboard"/>
    <w:basedOn w:val="a2"/>
    <w:uiPriority w:val="99"/>
    <w:semiHidden/>
    <w:unhideWhenUsed/>
    <w:rPr>
      <w:rFonts w:ascii="Consolas" w:hAnsi="Consolas" w:cs="Consolas"/>
      <w:sz w:val="20"/>
    </w:rPr>
  </w:style>
  <w:style w:type="paragraph" w:styleId="HTML6">
    <w:name w:val="HTML Preformatted"/>
    <w:basedOn w:val="a1"/>
    <w:link w:val="HTML7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7">
    <w:name w:val="HTML 预设格式 字符"/>
    <w:basedOn w:val="a2"/>
    <w:link w:val="HTML6"/>
    <w:uiPriority w:val="99"/>
    <w:semiHidden/>
    <w:rPr>
      <w:rFonts w:ascii="Consolas" w:hAnsi="Consolas" w:cs="Consolas"/>
      <w:sz w:val="20"/>
    </w:rPr>
  </w:style>
  <w:style w:type="character" w:styleId="HTML8">
    <w:name w:val="HTML Sample"/>
    <w:basedOn w:val="a2"/>
    <w:uiPriority w:val="99"/>
    <w:semiHidden/>
    <w:unhideWhenUsed/>
    <w:rPr>
      <w:rFonts w:ascii="Consolas" w:hAnsi="Consolas" w:cs="Consolas"/>
      <w:sz w:val="24"/>
    </w:rPr>
  </w:style>
  <w:style w:type="character" w:styleId="HTML9">
    <w:name w:val="HTML Typewriter"/>
    <w:basedOn w:val="a2"/>
    <w:uiPriority w:val="99"/>
    <w:semiHidden/>
    <w:unhideWhenUsed/>
    <w:rPr>
      <w:rFonts w:ascii="Consolas" w:hAnsi="Consolas" w:cs="Consolas"/>
      <w:sz w:val="20"/>
    </w:rPr>
  </w:style>
  <w:style w:type="character" w:styleId="HTMLa">
    <w:name w:val="HTML Variable"/>
    <w:basedOn w:val="a2"/>
    <w:uiPriority w:val="99"/>
    <w:semiHidden/>
    <w:unhideWhenUsed/>
    <w:rPr>
      <w:i/>
      <w:iCs/>
    </w:rPr>
  </w:style>
  <w:style w:type="character" w:styleId="afff6">
    <w:name w:val="Hyperlink"/>
    <w:basedOn w:val="a2"/>
    <w:uiPriority w:val="99"/>
    <w:unhideWhenUsed/>
    <w:rPr>
      <w:color w:val="646464" w:themeColor="hyperlink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9">
    <w:name w:val="index 2"/>
    <w:basedOn w:val="a1"/>
    <w:next w:val="a1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7">
    <w:name w:val="index 3"/>
    <w:basedOn w:val="a1"/>
    <w:next w:val="a1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3">
    <w:name w:val="index 4"/>
    <w:basedOn w:val="a1"/>
    <w:next w:val="a1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3">
    <w:name w:val="index 5"/>
    <w:basedOn w:val="a1"/>
    <w:next w:val="a1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1">
    <w:name w:val="index 6"/>
    <w:basedOn w:val="a1"/>
    <w:next w:val="a1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1">
    <w:name w:val="index 7"/>
    <w:basedOn w:val="a1"/>
    <w:next w:val="a1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1">
    <w:name w:val="index 8"/>
    <w:basedOn w:val="a1"/>
    <w:next w:val="a1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1">
    <w:name w:val="index 9"/>
    <w:basedOn w:val="a1"/>
    <w:next w:val="a1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f7">
    <w:name w:val="index heading"/>
    <w:basedOn w:val="a1"/>
    <w:next w:val="1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f8">
    <w:name w:val="Intense Emphasis"/>
    <w:basedOn w:val="a2"/>
    <w:uiPriority w:val="21"/>
    <w:semiHidden/>
    <w:unhideWhenUsed/>
    <w:rPr>
      <w:b/>
      <w:bCs/>
      <w:i/>
      <w:iCs/>
      <w:color w:val="7E97AD" w:themeColor="accent1"/>
    </w:rPr>
  </w:style>
  <w:style w:type="paragraph" w:styleId="afff9">
    <w:name w:val="Intense Quote"/>
    <w:basedOn w:val="a1"/>
    <w:next w:val="a1"/>
    <w:link w:val="afffa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afffa">
    <w:name w:val="明显引用 字符"/>
    <w:basedOn w:val="a2"/>
    <w:link w:val="afff9"/>
    <w:uiPriority w:val="30"/>
    <w:semiHidden/>
    <w:rPr>
      <w:b/>
      <w:bCs/>
      <w:i/>
      <w:iCs/>
      <w:color w:val="7E97AD" w:themeColor="accent1"/>
    </w:rPr>
  </w:style>
  <w:style w:type="character" w:styleId="afffb">
    <w:name w:val="Intense Reference"/>
    <w:basedOn w:val="a2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fc">
    <w:name w:val="Light Grid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-23">
    <w:name w:val="Light Grid Accent 2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-33">
    <w:name w:val="Light Grid Accent 3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-43">
    <w:name w:val="Light Grid Accent 4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-53">
    <w:name w:val="Light Grid Accent 5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-63">
    <w:name w:val="Light Grid Accent 6"/>
    <w:basedOn w:val="a3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fd">
    <w:name w:val="Light List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-24">
    <w:name w:val="Light List Accent 2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-34">
    <w:name w:val="Light List Accent 3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-44">
    <w:name w:val="Light List Accent 4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-54">
    <w:name w:val="Light List Accent 5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-64">
    <w:name w:val="Light List Accent 6"/>
    <w:basedOn w:val="a3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fe">
    <w:name w:val="Light Shading"/>
    <w:basedOn w:val="a3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-25">
    <w:name w:val="Light Shading Accent 2"/>
    <w:basedOn w:val="a3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-35">
    <w:name w:val="Light Shading Accent 3"/>
    <w:basedOn w:val="a3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-45">
    <w:name w:val="Light Shading Accent 4"/>
    <w:basedOn w:val="a3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-55">
    <w:name w:val="Light Shading Accent 5"/>
    <w:basedOn w:val="a3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-65">
    <w:name w:val="Light Shading Accent 6"/>
    <w:basedOn w:val="a3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ff">
    <w:name w:val="line number"/>
    <w:basedOn w:val="a2"/>
    <w:uiPriority w:val="99"/>
    <w:semiHidden/>
    <w:unhideWhenUsed/>
  </w:style>
  <w:style w:type="paragraph" w:styleId="affff0">
    <w:name w:val="List"/>
    <w:basedOn w:val="a1"/>
    <w:uiPriority w:val="99"/>
    <w:semiHidden/>
    <w:unhideWhenUsed/>
    <w:pPr>
      <w:ind w:left="360" w:hanging="360"/>
      <w:contextualSpacing/>
    </w:pPr>
  </w:style>
  <w:style w:type="paragraph" w:styleId="2a">
    <w:name w:val="List 2"/>
    <w:basedOn w:val="a1"/>
    <w:uiPriority w:val="99"/>
    <w:semiHidden/>
    <w:unhideWhenUsed/>
    <w:pPr>
      <w:ind w:left="720" w:hanging="360"/>
      <w:contextualSpacing/>
    </w:pPr>
  </w:style>
  <w:style w:type="paragraph" w:styleId="38">
    <w:name w:val="List 3"/>
    <w:basedOn w:val="a1"/>
    <w:uiPriority w:val="99"/>
    <w:semiHidden/>
    <w:unhideWhenUsed/>
    <w:pPr>
      <w:ind w:left="1080" w:hanging="360"/>
      <w:contextualSpacing/>
    </w:pPr>
  </w:style>
  <w:style w:type="paragraph" w:styleId="44">
    <w:name w:val="List 4"/>
    <w:basedOn w:val="a1"/>
    <w:uiPriority w:val="99"/>
    <w:semiHidden/>
    <w:unhideWhenUsed/>
    <w:pPr>
      <w:ind w:left="1440" w:hanging="360"/>
      <w:contextualSpacing/>
    </w:pPr>
  </w:style>
  <w:style w:type="paragraph" w:styleId="54">
    <w:name w:val="List 5"/>
    <w:basedOn w:val="a1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1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1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1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1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1"/>
    <w:uiPriority w:val="99"/>
    <w:semiHidden/>
    <w:unhideWhenUsed/>
    <w:pPr>
      <w:numPr>
        <w:numId w:val="5"/>
      </w:numPr>
      <w:contextualSpacing/>
    </w:pPr>
  </w:style>
  <w:style w:type="paragraph" w:styleId="affff1">
    <w:name w:val="List Continue"/>
    <w:basedOn w:val="a1"/>
    <w:uiPriority w:val="99"/>
    <w:semiHidden/>
    <w:unhideWhenUsed/>
    <w:pPr>
      <w:spacing w:after="120"/>
      <w:ind w:left="360"/>
      <w:contextualSpacing/>
    </w:pPr>
  </w:style>
  <w:style w:type="paragraph" w:styleId="2b">
    <w:name w:val="List Continue 2"/>
    <w:basedOn w:val="a1"/>
    <w:uiPriority w:val="99"/>
    <w:semiHidden/>
    <w:unhideWhenUsed/>
    <w:pPr>
      <w:spacing w:after="120"/>
      <w:ind w:left="720"/>
      <w:contextualSpacing/>
    </w:pPr>
  </w:style>
  <w:style w:type="paragraph" w:styleId="39">
    <w:name w:val="List Continue 3"/>
    <w:basedOn w:val="a1"/>
    <w:uiPriority w:val="99"/>
    <w:semiHidden/>
    <w:unhideWhenUsed/>
    <w:pPr>
      <w:spacing w:after="120"/>
      <w:ind w:left="1080"/>
      <w:contextualSpacing/>
    </w:pPr>
  </w:style>
  <w:style w:type="paragraph" w:styleId="45">
    <w:name w:val="List Continue 4"/>
    <w:basedOn w:val="a1"/>
    <w:uiPriority w:val="99"/>
    <w:semiHidden/>
    <w:unhideWhenUsed/>
    <w:pPr>
      <w:spacing w:after="120"/>
      <w:ind w:left="1440"/>
      <w:contextualSpacing/>
    </w:pPr>
  </w:style>
  <w:style w:type="paragraph" w:styleId="55">
    <w:name w:val="List Continue 5"/>
    <w:basedOn w:val="a1"/>
    <w:uiPriority w:val="99"/>
    <w:semiHidden/>
    <w:unhideWhenUsed/>
    <w:pPr>
      <w:spacing w:after="120"/>
      <w:ind w:left="1800"/>
      <w:contextualSpacing/>
    </w:pPr>
  </w:style>
  <w:style w:type="paragraph" w:styleId="a0">
    <w:name w:val="List Number"/>
    <w:basedOn w:val="a1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1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1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1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1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f2">
    <w:name w:val="List Paragraph"/>
    <w:basedOn w:val="a1"/>
    <w:uiPriority w:val="34"/>
    <w:unhideWhenUsed/>
    <w:pPr>
      <w:ind w:left="720"/>
      <w:contextualSpacing/>
    </w:pPr>
  </w:style>
  <w:style w:type="paragraph" w:styleId="affff3">
    <w:name w:val="macro"/>
    <w:link w:val="affff4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affff4">
    <w:name w:val="宏文本 字符"/>
    <w:basedOn w:val="a2"/>
    <w:link w:val="affff3"/>
    <w:uiPriority w:val="99"/>
    <w:semiHidden/>
    <w:rPr>
      <w:rFonts w:ascii="Consolas" w:hAnsi="Consolas" w:cs="Consolas"/>
      <w:sz w:val="20"/>
    </w:rPr>
  </w:style>
  <w:style w:type="table" w:styleId="12">
    <w:name w:val="Medium Grid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1-2">
    <w:name w:val="Medium Grid 1 Accent 2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1-3">
    <w:name w:val="Medium Grid 1 Accent 3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1-4">
    <w:name w:val="Medium Grid 1 Accent 4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1-5">
    <w:name w:val="Medium Grid 1 Accent 5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1-6">
    <w:name w:val="Medium Grid 1 Accent 6"/>
    <w:basedOn w:val="a3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c">
    <w:name w:val="Medium Grid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a">
    <w:name w:val="Medium Grid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3-2">
    <w:name w:val="Medium Grid 3 Accent 2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3-3">
    <w:name w:val="Medium Grid 3 Accent 3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3-4">
    <w:name w:val="Medium Grid 3 Accent 4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3-5">
    <w:name w:val="Medium Grid 3 Accent 5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3-6">
    <w:name w:val="Medium Grid 3 Accent 6"/>
    <w:basedOn w:val="a3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3">
    <w:name w:val="Medium Lis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1-20">
    <w:name w:val="Medium List 1 Accent 2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1-30">
    <w:name w:val="Medium List 1 Accent 3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1-40">
    <w:name w:val="Medium List 1 Accent 4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1-50">
    <w:name w:val="Medium List 1 Accent 5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1-60">
    <w:name w:val="Medium List 1 Accent 6"/>
    <w:basedOn w:val="a3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d">
    <w:name w:val="Medium Lis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e">
    <w:name w:val="Medium Shading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f5">
    <w:name w:val="Message Header"/>
    <w:basedOn w:val="a1"/>
    <w:link w:val="affff6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affff6">
    <w:name w:val="信息标题 字符"/>
    <w:basedOn w:val="a2"/>
    <w:link w:val="affff5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affff7">
    <w:name w:val="Normal (Web)"/>
    <w:basedOn w:val="a1"/>
    <w:uiPriority w:val="99"/>
    <w:semiHidden/>
    <w:unhideWhenUsed/>
    <w:rPr>
      <w:rFonts w:ascii="Times New Roman" w:hAnsi="Times New Roman" w:cs="Times New Roman"/>
      <w:sz w:val="24"/>
    </w:rPr>
  </w:style>
  <w:style w:type="paragraph" w:styleId="affff8">
    <w:name w:val="Normal Indent"/>
    <w:basedOn w:val="a1"/>
    <w:uiPriority w:val="99"/>
    <w:semiHidden/>
    <w:unhideWhenUsed/>
    <w:pPr>
      <w:ind w:left="720"/>
    </w:pPr>
  </w:style>
  <w:style w:type="paragraph" w:styleId="affff9">
    <w:name w:val="Note Heading"/>
    <w:basedOn w:val="a1"/>
    <w:next w:val="a1"/>
    <w:link w:val="affffa"/>
    <w:uiPriority w:val="99"/>
    <w:semiHidden/>
    <w:unhideWhenUsed/>
    <w:pPr>
      <w:spacing w:after="0" w:line="240" w:lineRule="auto"/>
    </w:pPr>
  </w:style>
  <w:style w:type="character" w:customStyle="1" w:styleId="affffa">
    <w:name w:val="注释标题 字符"/>
    <w:basedOn w:val="a2"/>
    <w:link w:val="affff9"/>
    <w:uiPriority w:val="99"/>
    <w:semiHidden/>
  </w:style>
  <w:style w:type="character" w:styleId="affffb">
    <w:name w:val="page number"/>
    <w:basedOn w:val="a2"/>
    <w:uiPriority w:val="99"/>
    <w:semiHidden/>
    <w:unhideWhenUsed/>
  </w:style>
  <w:style w:type="paragraph" w:styleId="affffc">
    <w:name w:val="Plain Text"/>
    <w:basedOn w:val="a1"/>
    <w:link w:val="affffd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affffd">
    <w:name w:val="纯文本 字符"/>
    <w:basedOn w:val="a2"/>
    <w:link w:val="affffc"/>
    <w:uiPriority w:val="99"/>
    <w:semiHidden/>
    <w:rPr>
      <w:rFonts w:ascii="Consolas" w:hAnsi="Consolas" w:cs="Consolas"/>
      <w:sz w:val="21"/>
    </w:rPr>
  </w:style>
  <w:style w:type="paragraph" w:styleId="affffe">
    <w:name w:val="Salutation"/>
    <w:basedOn w:val="a1"/>
    <w:next w:val="a1"/>
    <w:link w:val="afffff"/>
    <w:uiPriority w:val="99"/>
    <w:semiHidden/>
    <w:unhideWhenUsed/>
  </w:style>
  <w:style w:type="character" w:customStyle="1" w:styleId="afffff">
    <w:name w:val="称呼 字符"/>
    <w:basedOn w:val="a2"/>
    <w:link w:val="affffe"/>
    <w:uiPriority w:val="99"/>
    <w:semiHidden/>
  </w:style>
  <w:style w:type="paragraph" w:styleId="afffff0">
    <w:name w:val="Signature"/>
    <w:basedOn w:val="a1"/>
    <w:link w:val="afffff1"/>
    <w:uiPriority w:val="9"/>
    <w:unhideWhenUsed/>
    <w:qFormat/>
    <w:pPr>
      <w:spacing w:before="720" w:after="0" w:line="312" w:lineRule="auto"/>
      <w:contextualSpacing/>
    </w:pPr>
  </w:style>
  <w:style w:type="character" w:customStyle="1" w:styleId="afffff1">
    <w:name w:val="签名 字符"/>
    <w:basedOn w:val="a2"/>
    <w:link w:val="afffff0"/>
    <w:uiPriority w:val="9"/>
    <w:rPr>
      <w:kern w:val="20"/>
    </w:rPr>
  </w:style>
  <w:style w:type="character" w:styleId="afffff2">
    <w:name w:val="Strong"/>
    <w:basedOn w:val="a2"/>
    <w:uiPriority w:val="1"/>
    <w:unhideWhenUsed/>
    <w:qFormat/>
    <w:rPr>
      <w:b/>
      <w:bCs/>
    </w:rPr>
  </w:style>
  <w:style w:type="paragraph" w:styleId="afffff3">
    <w:name w:val="Subtitle"/>
    <w:basedOn w:val="a1"/>
    <w:next w:val="a1"/>
    <w:link w:val="afffff4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afffff4">
    <w:name w:val="副标题 字符"/>
    <w:basedOn w:val="a2"/>
    <w:link w:val="afffff3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ff5">
    <w:name w:val="Subtle Emphasis"/>
    <w:basedOn w:val="a2"/>
    <w:uiPriority w:val="19"/>
    <w:semiHidden/>
    <w:unhideWhenUsed/>
    <w:rPr>
      <w:i/>
      <w:iCs/>
      <w:color w:val="808080" w:themeColor="text1" w:themeTint="7F"/>
    </w:rPr>
  </w:style>
  <w:style w:type="character" w:styleId="afffff6">
    <w:name w:val="Subtle Reference"/>
    <w:basedOn w:val="a2"/>
    <w:uiPriority w:val="31"/>
    <w:semiHidden/>
    <w:unhideWhenUsed/>
    <w:rPr>
      <w:smallCaps/>
      <w:color w:val="CC8E60" w:themeColor="accent2"/>
      <w:u w:val="single"/>
    </w:rPr>
  </w:style>
  <w:style w:type="table" w:styleId="15">
    <w:name w:val="Table 3D effects 1"/>
    <w:basedOn w:val="a3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3D effects 2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3D effects 3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Classic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lassic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lassic 3"/>
    <w:basedOn w:val="a3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7">
    <w:name w:val="Table Colorful 1"/>
    <w:basedOn w:val="a3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Colorful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orful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8">
    <w:name w:val="Table Columns 1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olumns 2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olumns 3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3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7">
    <w:name w:val="Table Contemporary"/>
    <w:basedOn w:val="a3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8">
    <w:name w:val="Table Elegant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Grid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Grid 2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Grid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Grid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3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List 1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List 2"/>
    <w:basedOn w:val="a3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List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List 4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8">
    <w:name w:val="Table List 5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3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3">
    <w:name w:val="Table List 7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9">
    <w:name w:val="table of authorities"/>
    <w:basedOn w:val="a1"/>
    <w:next w:val="a1"/>
    <w:uiPriority w:val="99"/>
    <w:semiHidden/>
    <w:unhideWhenUsed/>
    <w:pPr>
      <w:spacing w:after="0"/>
      <w:ind w:left="220" w:hanging="220"/>
    </w:pPr>
  </w:style>
  <w:style w:type="paragraph" w:styleId="afffffa">
    <w:name w:val="table of figures"/>
    <w:basedOn w:val="a1"/>
    <w:next w:val="a1"/>
    <w:uiPriority w:val="99"/>
    <w:semiHidden/>
    <w:unhideWhenUsed/>
    <w:pPr>
      <w:spacing w:after="0"/>
    </w:pPr>
  </w:style>
  <w:style w:type="table" w:styleId="afffffb">
    <w:name w:val="Table Professional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imple 1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imple 2"/>
    <w:basedOn w:val="a3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Simple 3"/>
    <w:basedOn w:val="a3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ubtle 1"/>
    <w:basedOn w:val="a3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Subtle 2"/>
    <w:basedOn w:val="a3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c">
    <w:name w:val="Table Theme"/>
    <w:basedOn w:val="a3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d">
    <w:name w:val="Table Web 1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Web 2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3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d">
    <w:name w:val="Title"/>
    <w:basedOn w:val="a1"/>
    <w:next w:val="a1"/>
    <w:link w:val="afffffe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afffffe">
    <w:name w:val="标题 字符"/>
    <w:basedOn w:val="a2"/>
    <w:link w:val="afffffd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ff">
    <w:name w:val="toa heading"/>
    <w:basedOn w:val="a1"/>
    <w:next w:val="a1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1">
    <w:name w:val="toc 1"/>
    <w:basedOn w:val="a1"/>
    <w:next w:val="a1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TOC2">
    <w:name w:val="toc 2"/>
    <w:basedOn w:val="a1"/>
    <w:next w:val="a1"/>
    <w:autoRedefine/>
    <w:uiPriority w:val="39"/>
    <w:unhideWhenUsed/>
    <w:pPr>
      <w:spacing w:after="100"/>
      <w:ind w:left="220"/>
    </w:pPr>
  </w:style>
  <w:style w:type="paragraph" w:styleId="TOC3">
    <w:name w:val="toc 3"/>
    <w:basedOn w:val="a1"/>
    <w:next w:val="a1"/>
    <w:autoRedefine/>
    <w:uiPriority w:val="39"/>
    <w:semiHidden/>
    <w:unhideWhenUsed/>
    <w:pPr>
      <w:spacing w:after="100"/>
      <w:ind w:left="440"/>
    </w:pPr>
  </w:style>
  <w:style w:type="paragraph" w:styleId="TOC4">
    <w:name w:val="toc 4"/>
    <w:basedOn w:val="a1"/>
    <w:next w:val="a1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a1"/>
    <w:next w:val="a1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a1"/>
    <w:next w:val="a1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a1"/>
    <w:next w:val="a1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a1"/>
    <w:next w:val="a1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a1"/>
    <w:next w:val="a1"/>
    <w:autoRedefine/>
    <w:uiPriority w:val="39"/>
    <w:semiHidden/>
    <w:unhideWhenUsed/>
    <w:pPr>
      <w:spacing w:after="100"/>
      <w:ind w:left="1760"/>
    </w:pPr>
  </w:style>
  <w:style w:type="paragraph" w:styleId="TOC">
    <w:name w:val="TOC Heading"/>
    <w:basedOn w:val="1"/>
    <w:next w:val="a1"/>
    <w:uiPriority w:val="39"/>
    <w:unhideWhenUsed/>
    <w:qFormat/>
    <w:pPr>
      <w:outlineLvl w:val="9"/>
    </w:pPr>
  </w:style>
  <w:style w:type="character" w:customStyle="1" w:styleId="ab">
    <w:name w:val="无间隔 字符"/>
    <w:basedOn w:val="a2"/>
    <w:link w:val="aa"/>
    <w:uiPriority w:val="1"/>
  </w:style>
  <w:style w:type="paragraph" w:customStyle="1" w:styleId="TableHeading">
    <w:name w:val="Table Heading"/>
    <w:basedOn w:val="a1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a1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a3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a1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a1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a1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a1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character" w:styleId="affffff0">
    <w:name w:val="Unresolved Mention"/>
    <w:basedOn w:val="a2"/>
    <w:uiPriority w:val="99"/>
    <w:semiHidden/>
    <w:unhideWhenUsed/>
    <w:rsid w:val="00AF2B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github.com/chicago-joe/IE598_F18_MLF_GP/tree/master" TargetMode="Externa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Root\Templates\2052\Timeless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4BBE37C37D24C179133BE1CB3C38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296F04-5EA3-4F4C-A1CB-74F70F9B9DE9}"/>
      </w:docPartPr>
      <w:docPartBody>
        <w:p w:rsidR="003540D5" w:rsidRDefault="00F50004">
          <w:pPr>
            <w:pStyle w:val="C4BBE37C37D24C179133BE1CB3C3804B"/>
          </w:pPr>
          <w:r>
            <w:t>Annual Report</w:t>
          </w:r>
        </w:p>
      </w:docPartBody>
    </w:docPart>
    <w:docPart>
      <w:docPartPr>
        <w:name w:val="C1AE865B6A904A9C934536E689AB7C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EFE9EC-56F9-4525-BECB-C5D8CAD1DA6E}"/>
      </w:docPartPr>
      <w:docPartBody>
        <w:p w:rsidR="003540D5" w:rsidRDefault="00F50004">
          <w:pPr>
            <w:pStyle w:val="C1AE865B6A904A9C934536E689AB7CC1"/>
          </w:pPr>
          <w:r>
            <w:t>[Year]</w:t>
          </w:r>
        </w:p>
      </w:docPartBody>
    </w:docPart>
    <w:docPart>
      <w:docPartPr>
        <w:name w:val="B37FC18C6E59479293FA2CCB97E8BE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CF474C-CBA4-4FEC-A752-3B1401F2D347}"/>
      </w:docPartPr>
      <w:docPartBody>
        <w:p w:rsidR="003540D5" w:rsidRDefault="00F50004">
          <w:pPr>
            <w:pStyle w:val="B37FC18C6E59479293FA2CCB97E8BEBF"/>
          </w:pPr>
          <w:r>
            <w:t>[You can add an abstract or other key statement here. An abstract is typically a short summary of the document content.]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004"/>
    <w:rsid w:val="003540D5"/>
    <w:rsid w:val="009C7BE0"/>
    <w:rsid w:val="00F50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7482419DEA14545A849097E3534B3E4">
    <w:name w:val="17482419DEA14545A849097E3534B3E4"/>
  </w:style>
  <w:style w:type="paragraph" w:customStyle="1" w:styleId="CBA4DE530CCA439EBB10EE60A1368E9C">
    <w:name w:val="CBA4DE530CCA439EBB10EE60A1368E9C"/>
  </w:style>
  <w:style w:type="paragraph" w:customStyle="1" w:styleId="C8673B920B5B4F2DB91C478123E0E50B">
    <w:name w:val="C8673B920B5B4F2DB91C478123E0E50B"/>
  </w:style>
  <w:style w:type="paragraph" w:customStyle="1" w:styleId="762D497E19D24837B93D6BBA2063F3AD">
    <w:name w:val="762D497E19D24837B93D6BBA2063F3AD"/>
  </w:style>
  <w:style w:type="paragraph" w:customStyle="1" w:styleId="33F785FE0F1045D99BEE030026FA1553">
    <w:name w:val="33F785FE0F1045D99BEE030026FA1553"/>
  </w:style>
  <w:style w:type="paragraph" w:customStyle="1" w:styleId="FCFD1AEE748C410BA8AD4B9E24C86348">
    <w:name w:val="FCFD1AEE748C410BA8AD4B9E24C86348"/>
  </w:style>
  <w:style w:type="paragraph" w:customStyle="1" w:styleId="FD6822AD6AE544C4A22B04AC1C7F1FBD">
    <w:name w:val="FD6822AD6AE544C4A22B04AC1C7F1FBD"/>
  </w:style>
  <w:style w:type="paragraph" w:styleId="a">
    <w:name w:val="List Bullet"/>
    <w:basedOn w:val="a0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  <w:sz w:val="20"/>
    </w:rPr>
  </w:style>
  <w:style w:type="paragraph" w:customStyle="1" w:styleId="6BFD59DB9AC2489584118F19102EA2B3">
    <w:name w:val="6BFD59DB9AC2489584118F19102EA2B3"/>
  </w:style>
  <w:style w:type="paragraph" w:customStyle="1" w:styleId="01E8B5FA46334DCDADC19613F350A38E">
    <w:name w:val="01E8B5FA46334DCDADC19613F350A38E"/>
  </w:style>
  <w:style w:type="paragraph" w:customStyle="1" w:styleId="64E1AAF1C94740F4B50FAC0ADA14606C">
    <w:name w:val="64E1AAF1C94740F4B50FAC0ADA14606C"/>
  </w:style>
  <w:style w:type="paragraph" w:customStyle="1" w:styleId="40A68C49CBFB45369C6DF49283A44791">
    <w:name w:val="40A68C49CBFB45369C6DF49283A44791"/>
  </w:style>
  <w:style w:type="paragraph" w:customStyle="1" w:styleId="6CE1A7034F784B53AF5EDBC4BB66B73E">
    <w:name w:val="6CE1A7034F784B53AF5EDBC4BB66B73E"/>
  </w:style>
  <w:style w:type="paragraph" w:customStyle="1" w:styleId="3E57C2243BB34C7B8E1DB399EDF00558">
    <w:name w:val="3E57C2243BB34C7B8E1DB399EDF00558"/>
  </w:style>
  <w:style w:type="paragraph" w:customStyle="1" w:styleId="822C5FADA9DA4592A2935DC0086D2397">
    <w:name w:val="822C5FADA9DA4592A2935DC0086D2397"/>
  </w:style>
  <w:style w:type="paragraph" w:customStyle="1" w:styleId="F17FFF00366146CB853DE3DE3178D6DC">
    <w:name w:val="F17FFF00366146CB853DE3DE3178D6DC"/>
  </w:style>
  <w:style w:type="paragraph" w:customStyle="1" w:styleId="DE0C2A644D6442DEB65012D4CAE5436C">
    <w:name w:val="DE0C2A644D6442DEB65012D4CAE5436C"/>
  </w:style>
  <w:style w:type="paragraph" w:customStyle="1" w:styleId="D066B1B7056E4F0EBDDB72C239447037">
    <w:name w:val="D066B1B7056E4F0EBDDB72C239447037"/>
  </w:style>
  <w:style w:type="paragraph" w:customStyle="1" w:styleId="1AE0F2FDC5D746428ED98D2F392D325D">
    <w:name w:val="1AE0F2FDC5D746428ED98D2F392D325D"/>
  </w:style>
  <w:style w:type="paragraph" w:customStyle="1" w:styleId="B90242047A684DE5B525EF315F33A471">
    <w:name w:val="B90242047A684DE5B525EF315F33A471"/>
  </w:style>
  <w:style w:type="paragraph" w:customStyle="1" w:styleId="0FF508683AC34EF99C126942D932ABBE">
    <w:name w:val="0FF508683AC34EF99C126942D932ABBE"/>
  </w:style>
  <w:style w:type="paragraph" w:customStyle="1" w:styleId="7944CB3F8DD3434395B316D055BDAE90">
    <w:name w:val="7944CB3F8DD3434395B316D055BDAE90"/>
  </w:style>
  <w:style w:type="paragraph" w:customStyle="1" w:styleId="477558DD92234DFD80488E41D128CB4F">
    <w:name w:val="477558DD92234DFD80488E41D128CB4F"/>
  </w:style>
  <w:style w:type="paragraph" w:customStyle="1" w:styleId="2E066DB427AF4527BE11D65E96DDE1B0">
    <w:name w:val="2E066DB427AF4527BE11D65E96DDE1B0"/>
  </w:style>
  <w:style w:type="paragraph" w:customStyle="1" w:styleId="F8EA48ADED7646ABA19E18E5DC92ADD2">
    <w:name w:val="F8EA48ADED7646ABA19E18E5DC92ADD2"/>
  </w:style>
  <w:style w:type="paragraph" w:customStyle="1" w:styleId="C4BBE37C37D24C179133BE1CB3C3804B">
    <w:name w:val="C4BBE37C37D24C179133BE1CB3C3804B"/>
  </w:style>
  <w:style w:type="paragraph" w:customStyle="1" w:styleId="C1AE865B6A904A9C934536E689AB7CC1">
    <w:name w:val="C1AE865B6A904A9C934536E689AB7CC1"/>
  </w:style>
  <w:style w:type="paragraph" w:customStyle="1" w:styleId="B37FC18C6E59479293FA2CCB97E8BEBF">
    <w:name w:val="B37FC18C6E59479293FA2CCB97E8BEBF"/>
  </w:style>
  <w:style w:type="paragraph" w:customStyle="1" w:styleId="66D16F654FEE4E2EB20448AF85DB1258">
    <w:name w:val="66D16F654FEE4E2EB20448AF85DB1258"/>
    <w:rsid w:val="00F50004"/>
  </w:style>
  <w:style w:type="paragraph" w:customStyle="1" w:styleId="4636C9444AED40A7B58371718147BE8F">
    <w:name w:val="4636C9444AED40A7B58371718147BE8F"/>
    <w:rsid w:val="00F50004"/>
  </w:style>
  <w:style w:type="paragraph" w:customStyle="1" w:styleId="070CBA1554F14426999677295A0331D1">
    <w:name w:val="070CBA1554F14426999677295A0331D1"/>
    <w:rsid w:val="00F50004"/>
  </w:style>
  <w:style w:type="paragraph" w:customStyle="1" w:styleId="2A9D2119FA3D441DBAE214968ECAAA4E">
    <w:name w:val="2A9D2119FA3D441DBAE214968ECAAA4E"/>
    <w:rsid w:val="00F5000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2018</PublishDate>
  <Abstract>by Yuchen Duan, Ruozhong Yang, Fengkai Xu, Biao Feng, and Joseph Loss</Abstract>
  <CompanyAddress>10/21/18</CompanyAddress>
  <CompanyPhone/>
  <CompanyFax/>
  <CompanyEmail/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5BC57544-08A9-431D-B7E1-E223A81C4B5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1D71A17-4ACE-46F5-93CE-98A36F52F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</Template>
  <TotalTime>36</TotalTime>
  <Pages>14</Pages>
  <Words>713</Words>
  <Characters>4069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IE598 - MLF       Final Project</vt:lpstr>
    </vt:vector>
  </TitlesOfParts>
  <Company/>
  <LinksUpToDate>false</LinksUpToDate>
  <CharactersWithSpaces>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IE598 - MLF       Final Project</dc:title>
  <dc:creator>| Joey |</dc:creator>
  <cp:keywords>Final Group Project</cp:keywords>
  <cp:lastModifiedBy>杨 若钟</cp:lastModifiedBy>
  <cp:revision>10</cp:revision>
  <cp:lastPrinted>2011-08-05T20:35:00Z</cp:lastPrinted>
  <dcterms:created xsi:type="dcterms:W3CDTF">2018-10-22T04:44:00Z</dcterms:created>
  <dcterms:modified xsi:type="dcterms:W3CDTF">2019-04-02T23:48:00Z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